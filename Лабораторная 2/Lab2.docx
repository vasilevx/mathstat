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«Военмех» им. Д.Ф. Устинова</w:t>
      </w:r>
    </w:p>
    <w:p w:rsidR="009035DC" w:rsidRPr="007D3E37" w:rsidRDefault="009035DC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 И</w:t>
      </w:r>
      <w:r w:rsidRPr="007D3E37">
        <w:rPr>
          <w:rFonts w:ascii="Times New Roman" w:hAnsi="Times New Roman"/>
          <w:b/>
          <w:sz w:val="24"/>
          <w:szCs w:val="24"/>
        </w:rPr>
        <w:t>7</w:t>
      </w: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</w:t>
      </w:r>
      <w:r w:rsidR="0035177E">
        <w:rPr>
          <w:rFonts w:ascii="Times New Roman" w:hAnsi="Times New Roman"/>
          <w:b/>
          <w:sz w:val="24"/>
          <w:szCs w:val="24"/>
        </w:rPr>
        <w:t>Кафедра математической статистики и прикладной математики</w:t>
      </w:r>
      <w:r w:rsidRPr="006367BC">
        <w:rPr>
          <w:rFonts w:ascii="Times New Roman" w:hAnsi="Times New Roman"/>
          <w:b/>
          <w:sz w:val="24"/>
          <w:szCs w:val="24"/>
        </w:rPr>
        <w:t>»</w:t>
      </w: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Pr="009035DC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C37532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C3753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C3753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C3753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 xml:space="preserve">«Математическая </w:t>
      </w:r>
      <w:r w:rsidR="007D3E37">
        <w:rPr>
          <w:rFonts w:ascii="Times New Roman" w:hAnsi="Times New Roman"/>
          <w:b/>
          <w:sz w:val="32"/>
          <w:szCs w:val="32"/>
        </w:rPr>
        <w:t>статистика</w:t>
      </w:r>
      <w:r w:rsidRPr="0035177E">
        <w:rPr>
          <w:rFonts w:ascii="Times New Roman" w:hAnsi="Times New Roman"/>
          <w:b/>
          <w:sz w:val="32"/>
          <w:szCs w:val="32"/>
        </w:rPr>
        <w:t>»</w:t>
      </w:r>
    </w:p>
    <w:p w:rsidR="0035177E" w:rsidRPr="009035DC" w:rsidRDefault="0035177E" w:rsidP="00C3753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557A8A" w:rsidRDefault="0035177E" w:rsidP="00C3753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557A8A" w:rsidRPr="00557A8A">
        <w:rPr>
          <w:rFonts w:ascii="Times New Roman" w:hAnsi="Times New Roman"/>
          <w:sz w:val="28"/>
          <w:szCs w:val="28"/>
        </w:rPr>
        <w:t>2</w:t>
      </w:r>
    </w:p>
    <w:p w:rsidR="0035177E" w:rsidRPr="0035177E" w:rsidRDefault="0035177E" w:rsidP="00C3753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«</w:t>
      </w:r>
      <w:r w:rsidR="00557A8A">
        <w:rPr>
          <w:rFonts w:ascii="Times New Roman" w:hAnsi="Times New Roman"/>
          <w:sz w:val="28"/>
          <w:szCs w:val="28"/>
        </w:rPr>
        <w:t xml:space="preserve">Семейства вероятностных распределений в математических пакетах </w:t>
      </w:r>
      <w:r w:rsidR="00557A8A">
        <w:rPr>
          <w:rFonts w:ascii="Times New Roman" w:hAnsi="Times New Roman"/>
          <w:sz w:val="28"/>
          <w:szCs w:val="28"/>
          <w:lang w:val="en-US"/>
        </w:rPr>
        <w:t>STATGRAPHICS</w:t>
      </w:r>
      <w:r w:rsidR="00557A8A" w:rsidRPr="00557A8A">
        <w:rPr>
          <w:rFonts w:ascii="Times New Roman" w:hAnsi="Times New Roman"/>
          <w:sz w:val="28"/>
          <w:szCs w:val="28"/>
        </w:rPr>
        <w:t xml:space="preserve"> </w:t>
      </w:r>
      <w:r w:rsidR="00557A8A">
        <w:rPr>
          <w:rFonts w:ascii="Times New Roman" w:hAnsi="Times New Roman"/>
          <w:sz w:val="28"/>
          <w:szCs w:val="28"/>
        </w:rPr>
        <w:t xml:space="preserve">и </w:t>
      </w:r>
      <w:r w:rsidR="00557A8A">
        <w:rPr>
          <w:rFonts w:ascii="Times New Roman" w:hAnsi="Times New Roman"/>
          <w:sz w:val="28"/>
          <w:szCs w:val="28"/>
          <w:lang w:val="en-US"/>
        </w:rPr>
        <w:t>MATHCAD</w:t>
      </w:r>
      <w:r w:rsidRPr="0035177E">
        <w:rPr>
          <w:rFonts w:ascii="Times New Roman" w:hAnsi="Times New Roman"/>
          <w:sz w:val="28"/>
          <w:szCs w:val="28"/>
        </w:rPr>
        <w:t>»</w:t>
      </w:r>
    </w:p>
    <w:p w:rsidR="0035177E" w:rsidRPr="00486E49" w:rsidRDefault="00A67413" w:rsidP="00C3753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Pr="00486E49">
        <w:rPr>
          <w:rFonts w:ascii="Times New Roman" w:hAnsi="Times New Roman"/>
          <w:sz w:val="28"/>
          <w:szCs w:val="28"/>
        </w:rPr>
        <w:t>4</w:t>
      </w:r>
    </w:p>
    <w:p w:rsidR="0035177E" w:rsidRPr="0035177E" w:rsidRDefault="0035177E" w:rsidP="00C375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C3753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spacing w:after="0"/>
        <w:jc w:val="center"/>
        <w:rPr>
          <w:rFonts w:ascii="Times New Roman" w:hAnsi="Times New Roman"/>
        </w:rPr>
      </w:pPr>
    </w:p>
    <w:p w:rsidR="00140F69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</w:rPr>
      </w:pPr>
    </w:p>
    <w:p w:rsidR="00140F69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</w:rPr>
      </w:pPr>
    </w:p>
    <w:p w:rsidR="00140F69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6480"/>
        <w:rPr>
          <w:rFonts w:ascii="Times New Roman" w:hAnsi="Times New Roman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b/>
          <w:sz w:val="28"/>
          <w:szCs w:val="28"/>
        </w:rPr>
      </w:pP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 xml:space="preserve">Студент </w:t>
      </w:r>
      <w:r w:rsidR="00CF1F39" w:rsidRPr="00FF0F5F">
        <w:rPr>
          <w:rFonts w:ascii="Times New Roman" w:hAnsi="Times New Roman"/>
          <w:sz w:val="24"/>
          <w:szCs w:val="24"/>
        </w:rPr>
        <w:t>Васильев Н.А</w:t>
      </w:r>
      <w:r w:rsidRPr="006367BC">
        <w:rPr>
          <w:rFonts w:ascii="Times New Roman" w:hAnsi="Times New Roman"/>
          <w:sz w:val="24"/>
          <w:szCs w:val="24"/>
        </w:rPr>
        <w:t>.</w:t>
      </w:r>
    </w:p>
    <w:p w:rsidR="00140F69" w:rsidRPr="006367B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Группа И</w:t>
      </w:r>
      <w:r w:rsidR="00FF0F5F">
        <w:rPr>
          <w:rFonts w:ascii="Times New Roman" w:hAnsi="Times New Roman"/>
          <w:sz w:val="24"/>
          <w:szCs w:val="24"/>
        </w:rPr>
        <w:t>967</w:t>
      </w:r>
    </w:p>
    <w:p w:rsidR="00140F69" w:rsidRPr="009035D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b/>
          <w:sz w:val="28"/>
          <w:szCs w:val="28"/>
        </w:rPr>
      </w:pP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486E49" w:rsidRDefault="00FF0F5F" w:rsidP="00C37532">
      <w:pPr>
        <w:tabs>
          <w:tab w:val="left" w:pos="4536"/>
        </w:tabs>
        <w:spacing w:after="0"/>
        <w:ind w:left="72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Мартынова Т.Е.</w:t>
      </w:r>
    </w:p>
    <w:p w:rsidR="00140F69" w:rsidRDefault="00140F69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5177E" w:rsidRDefault="0035177E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5177E" w:rsidRDefault="0035177E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C37532">
      <w:pPr>
        <w:tabs>
          <w:tab w:val="left" w:pos="4536"/>
        </w:tabs>
        <w:spacing w:after="0"/>
        <w:ind w:left="5664"/>
        <w:jc w:val="center"/>
        <w:rPr>
          <w:rFonts w:ascii="Times New Roman" w:hAnsi="Times New Roman"/>
          <w:sz w:val="24"/>
          <w:szCs w:val="24"/>
        </w:rPr>
      </w:pPr>
    </w:p>
    <w:p w:rsidR="00140F69" w:rsidRPr="002C017B" w:rsidRDefault="00140F69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2C017B">
        <w:rPr>
          <w:rFonts w:ascii="Times New Roman" w:hAnsi="Times New Roman"/>
          <w:sz w:val="28"/>
          <w:szCs w:val="28"/>
        </w:rPr>
        <w:t>Санкт-Петербург</w:t>
      </w:r>
    </w:p>
    <w:p w:rsidR="00140F69" w:rsidRPr="003461A7" w:rsidRDefault="003461A7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2019</w:t>
      </w:r>
      <w:bookmarkStart w:id="0" w:name="_GoBack"/>
      <w:bookmarkEnd w:id="0"/>
    </w:p>
    <w:p w:rsidR="0017117A" w:rsidRDefault="0048543A" w:rsidP="0048543A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642BA1" wp14:editId="4C5B9CAC">
            <wp:extent cx="4508205" cy="2182758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205" cy="21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9E0B7" wp14:editId="3F9ED29A">
            <wp:extent cx="4311133" cy="21954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133" cy="21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3A" w:rsidRDefault="0048543A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48543A" w:rsidRDefault="0048543A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D892ED" wp14:editId="21DE33EF">
            <wp:extent cx="4200071" cy="21796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557" cy="21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3A" w:rsidRDefault="0048543A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2484B6" wp14:editId="2DC70D1F">
            <wp:extent cx="4151644" cy="211874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189" cy="21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3A" w:rsidRDefault="0048543A" w:rsidP="00C37532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286C21" wp14:editId="48E02BF4">
            <wp:extent cx="3842279" cy="202599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1590" cy="20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0F" w:rsidRDefault="00685D0F" w:rsidP="00685D0F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685D0F" w:rsidRDefault="00685D0F" w:rsidP="00685D0F">
      <w:pPr>
        <w:tabs>
          <w:tab w:val="left" w:pos="4536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FBCADB" wp14:editId="3CFB5267">
            <wp:extent cx="3829482" cy="388088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883" cy="39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0F" w:rsidRDefault="00685D0F" w:rsidP="00685D0F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DA15AC" wp14:editId="10D2CE7B">
            <wp:extent cx="3125972" cy="298704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417" cy="30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0F" w:rsidRDefault="00685D0F" w:rsidP="00685D0F">
      <w:pPr>
        <w:tabs>
          <w:tab w:val="left" w:pos="4536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85D0F" w:rsidRDefault="00685D0F" w:rsidP="00685D0F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083A66" wp14:editId="42B53678">
            <wp:simplePos x="0" y="0"/>
            <wp:positionH relativeFrom="column">
              <wp:posOffset>4233028</wp:posOffset>
            </wp:positionH>
            <wp:positionV relativeFrom="paragraph">
              <wp:posOffset>3309192</wp:posOffset>
            </wp:positionV>
            <wp:extent cx="1828800" cy="226695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17405A7" wp14:editId="4B09AD3C">
            <wp:simplePos x="0" y="0"/>
            <wp:positionH relativeFrom="column">
              <wp:posOffset>4381884</wp:posOffset>
            </wp:positionH>
            <wp:positionV relativeFrom="paragraph">
              <wp:posOffset>1001056</wp:posOffset>
            </wp:positionV>
            <wp:extent cx="1524000" cy="202882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D47C145" wp14:editId="54CE522D">
            <wp:extent cx="3990033" cy="36782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4475" cy="3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0F" w:rsidRDefault="00685D0F" w:rsidP="00685D0F">
      <w:pPr>
        <w:tabs>
          <w:tab w:val="left" w:pos="4536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85D0F" w:rsidRPr="0048543A" w:rsidRDefault="00685D0F" w:rsidP="00685D0F">
      <w:pPr>
        <w:tabs>
          <w:tab w:val="left" w:pos="4536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726FBE" wp14:editId="00062963">
            <wp:extent cx="3952875" cy="3086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0F" w:rsidRPr="0048543A" w:rsidSect="0035177E">
      <w:footerReference w:type="default" r:id="rId21"/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51D" w:rsidRDefault="008E051D">
      <w:pPr>
        <w:spacing w:after="0" w:line="240" w:lineRule="auto"/>
      </w:pPr>
      <w:r>
        <w:separator/>
      </w:r>
    </w:p>
  </w:endnote>
  <w:endnote w:type="continuationSeparator" w:id="0">
    <w:p w:rsidR="008E051D" w:rsidRDefault="008E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374847"/>
      <w:docPartObj>
        <w:docPartGallery w:val="Page Numbers (Bottom of Page)"/>
        <w:docPartUnique/>
      </w:docPartObj>
    </w:sdtPr>
    <w:sdtContent>
      <w:p w:rsidR="00685D0F" w:rsidRDefault="00685D0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1A7">
          <w:rPr>
            <w:noProof/>
          </w:rPr>
          <w:t>4</w:t>
        </w:r>
        <w:r>
          <w:fldChar w:fldCharType="end"/>
        </w:r>
      </w:p>
    </w:sdtContent>
  </w:sdt>
  <w:p w:rsidR="00685D0F" w:rsidRDefault="00685D0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51D" w:rsidRDefault="008E051D">
      <w:pPr>
        <w:spacing w:after="0" w:line="240" w:lineRule="auto"/>
      </w:pPr>
      <w:r>
        <w:separator/>
      </w:r>
    </w:p>
  </w:footnote>
  <w:footnote w:type="continuationSeparator" w:id="0">
    <w:p w:rsidR="008E051D" w:rsidRDefault="008E0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DateAndTime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7E"/>
    <w:rsid w:val="001302A7"/>
    <w:rsid w:val="00140F69"/>
    <w:rsid w:val="0017117A"/>
    <w:rsid w:val="0017145A"/>
    <w:rsid w:val="001F4090"/>
    <w:rsid w:val="002C017B"/>
    <w:rsid w:val="003461A7"/>
    <w:rsid w:val="0035177E"/>
    <w:rsid w:val="00396C30"/>
    <w:rsid w:val="00404564"/>
    <w:rsid w:val="00462B9C"/>
    <w:rsid w:val="00484AF9"/>
    <w:rsid w:val="0048543A"/>
    <w:rsid w:val="00486E49"/>
    <w:rsid w:val="004C577B"/>
    <w:rsid w:val="004F4F41"/>
    <w:rsid w:val="00516486"/>
    <w:rsid w:val="0055357B"/>
    <w:rsid w:val="005562EE"/>
    <w:rsid w:val="00557A8A"/>
    <w:rsid w:val="005E58B8"/>
    <w:rsid w:val="00685D0F"/>
    <w:rsid w:val="007C11AC"/>
    <w:rsid w:val="007D3E37"/>
    <w:rsid w:val="008A34C9"/>
    <w:rsid w:val="008E051D"/>
    <w:rsid w:val="009035DC"/>
    <w:rsid w:val="00A01BEC"/>
    <w:rsid w:val="00A332E8"/>
    <w:rsid w:val="00A67413"/>
    <w:rsid w:val="00AB2CED"/>
    <w:rsid w:val="00B65318"/>
    <w:rsid w:val="00C37532"/>
    <w:rsid w:val="00CB1064"/>
    <w:rsid w:val="00CF1F39"/>
    <w:rsid w:val="00DB3C59"/>
    <w:rsid w:val="00E828D8"/>
    <w:rsid w:val="00F00AD2"/>
    <w:rsid w:val="00FF0F5F"/>
    <w:rsid w:val="00FF190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518DC045"/>
  <w15:docId w15:val="{853AC086-7AB8-47D0-BA71-04D3498D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A84E528-5C23-4C8A-A5EB-5AC32A05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университет.dotx</Template>
  <TotalTime>102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Nick</cp:lastModifiedBy>
  <cp:revision>28</cp:revision>
  <cp:lastPrinted>2019-04-07T23:20:00Z</cp:lastPrinted>
  <dcterms:created xsi:type="dcterms:W3CDTF">2011-02-23T13:01:00Z</dcterms:created>
  <dcterms:modified xsi:type="dcterms:W3CDTF">2019-04-07T23:21:00Z</dcterms:modified>
</cp:coreProperties>
</file>