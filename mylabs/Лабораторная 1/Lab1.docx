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«Военмех» им. Д.Ф. Устинова</w:t>
      </w:r>
    </w:p>
    <w:p w:rsidR="009035DC" w:rsidRPr="007D3E37" w:rsidRDefault="009035DC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r w:rsidRPr="007D3E37">
        <w:rPr>
          <w:rFonts w:ascii="Times New Roman" w:hAnsi="Times New Roman"/>
          <w:b/>
          <w:sz w:val="24"/>
          <w:szCs w:val="24"/>
        </w:rPr>
        <w:t>7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9035D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35177E" w:rsidRDefault="0035177E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Лабораторная работа № 1</w:t>
      </w:r>
    </w:p>
    <w:p w:rsidR="0035177E" w:rsidRPr="0035177E" w:rsidRDefault="0035177E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«Методы описательной статистики в пакете </w:t>
      </w:r>
      <w:r w:rsidRPr="0035177E">
        <w:rPr>
          <w:rFonts w:ascii="Times New Roman" w:hAnsi="Times New Roman"/>
          <w:sz w:val="28"/>
          <w:szCs w:val="28"/>
          <w:lang w:val="en-US"/>
        </w:rPr>
        <w:t>STATGRAPHICS</w:t>
      </w:r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486E49" w:rsidRDefault="00A67413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Pr="00486E49">
        <w:rPr>
          <w:rFonts w:ascii="Times New Roman" w:hAnsi="Times New Roman"/>
          <w:sz w:val="28"/>
          <w:szCs w:val="28"/>
        </w:rPr>
        <w:t>4</w:t>
      </w:r>
    </w:p>
    <w:p w:rsidR="0035177E" w:rsidRPr="0035177E" w:rsidRDefault="0035177E" w:rsidP="00C375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C375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6480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b/>
          <w:sz w:val="28"/>
          <w:szCs w:val="28"/>
        </w:rPr>
      </w:pP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 w:rsidR="00CF1F39" w:rsidRPr="00FF0F5F">
        <w:rPr>
          <w:rFonts w:ascii="Times New Roman" w:hAnsi="Times New Roman"/>
          <w:sz w:val="24"/>
          <w:szCs w:val="24"/>
        </w:rPr>
        <w:t>Васильев Н.А</w:t>
      </w:r>
      <w:r w:rsidRPr="006367BC">
        <w:rPr>
          <w:rFonts w:ascii="Times New Roman" w:hAnsi="Times New Roman"/>
          <w:sz w:val="24"/>
          <w:szCs w:val="24"/>
        </w:rPr>
        <w:t>.</w:t>
      </w: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Группа И</w:t>
      </w:r>
      <w:r w:rsidR="00FF0F5F">
        <w:rPr>
          <w:rFonts w:ascii="Times New Roman" w:hAnsi="Times New Roman"/>
          <w:sz w:val="24"/>
          <w:szCs w:val="24"/>
        </w:rPr>
        <w:t>967</w:t>
      </w:r>
    </w:p>
    <w:p w:rsidR="00140F69" w:rsidRPr="009035D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b/>
          <w:sz w:val="28"/>
          <w:szCs w:val="28"/>
        </w:rPr>
      </w:pP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486E49" w:rsidRDefault="00FF0F5F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Мартынова Т.Е.</w:t>
      </w:r>
    </w:p>
    <w:p w:rsidR="00140F69" w:rsidRDefault="00140F69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5177E" w:rsidRDefault="0035177E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5177E" w:rsidRDefault="0035177E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  <w:sz w:val="24"/>
          <w:szCs w:val="24"/>
        </w:rPr>
      </w:pPr>
    </w:p>
    <w:p w:rsidR="00140F69" w:rsidRPr="00486E49" w:rsidRDefault="00140F69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486E49">
        <w:rPr>
          <w:rFonts w:ascii="Times New Roman" w:hAnsi="Times New Roman"/>
          <w:sz w:val="24"/>
          <w:szCs w:val="24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140F69" w:rsidRPr="00486E49" w:rsidRDefault="0055357B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486E49">
        <w:rPr>
          <w:rFonts w:ascii="Times New Roman" w:hAnsi="Times New Roman"/>
          <w:sz w:val="24"/>
          <w:szCs w:val="24"/>
        </w:rPr>
        <w:t>2019</w:t>
      </w:r>
    </w:p>
    <w:p w:rsidR="001302A7" w:rsidRPr="00486E49" w:rsidRDefault="00486E49" w:rsidP="00486E49">
      <w:pPr>
        <w:pStyle w:val="5"/>
        <w:spacing w:line="360" w:lineRule="auto"/>
        <w:ind w:firstLine="720"/>
        <w:jc w:val="both"/>
        <w:rPr>
          <w:rFonts w:ascii="Times New Roman" w:hAnsi="Times New Roman"/>
          <w:b w:val="0"/>
          <w:color w:val="auto"/>
          <w:kern w:val="0"/>
          <w:sz w:val="28"/>
          <w:szCs w:val="28"/>
        </w:rPr>
      </w:pPr>
      <w:r>
        <w:rPr>
          <w:rFonts w:ascii="Times New Roman" w:hAnsi="Times New Roman"/>
          <w:b w:val="0"/>
          <w:color w:val="auto"/>
          <w:kern w:val="0"/>
          <w:sz w:val="28"/>
          <w:szCs w:val="28"/>
        </w:rPr>
        <w:lastRenderedPageBreak/>
        <w:t>Положительные отклонения от номинального размера у партии деталей в миллиметрах:</w:t>
      </w:r>
      <w:r>
        <w:rPr>
          <w:rFonts w:ascii="Times New Roman" w:hAnsi="Times New Roman"/>
          <w:b w:val="0"/>
          <w:color w:val="auto"/>
          <w:kern w:val="0"/>
          <w:sz w:val="28"/>
          <w:szCs w:val="28"/>
        </w:rPr>
        <w:br/>
        <w:t>17</w:t>
      </w:r>
      <w:r w:rsidRPr="00486E49">
        <w:rPr>
          <w:rFonts w:ascii="Times New Roman" w:hAnsi="Times New Roman"/>
          <w:b w:val="0"/>
          <w:color w:val="auto"/>
          <w:kern w:val="0"/>
          <w:sz w:val="28"/>
          <w:szCs w:val="28"/>
        </w:rPr>
        <w:t>, 21 8, 20, 23, 18, 22, 20, 17, 12, 20, 11, 9, 18, 20, 9, 19, 17, 21, 13, 17, 22, 22, 10, 20, 20, 15, 19, 20, 20, 13, 21, 21, 9, 14, 11, 19, 18, 23, 19.</w:t>
      </w:r>
    </w:p>
    <w:p w:rsidR="00FF1901" w:rsidRPr="00FF1901" w:rsidRDefault="00FF1901" w:rsidP="00FF1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  <w:lang w:val="en-US"/>
        </w:rPr>
      </w:pPr>
      <w:r w:rsidRPr="00FF1901">
        <w:rPr>
          <w:lang w:val="en-US"/>
        </w:rPr>
        <w:br/>
      </w:r>
      <w:r w:rsidRPr="00FF1901">
        <w:rPr>
          <w:rFonts w:ascii="Arial" w:hAnsi="Arial" w:cs="Arial"/>
          <w:b/>
          <w:bCs/>
          <w:color w:val="000000"/>
          <w:kern w:val="0"/>
          <w:sz w:val="18"/>
          <w:szCs w:val="18"/>
          <w:lang w:val="en-US"/>
        </w:rPr>
        <w:t>Summary Statistics for Errors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  <w:lang w:val="en-US"/>
        </w:rPr>
        <w:t xml:space="preserve">                                                             </w:t>
      </w:r>
      <w:r w:rsidRPr="00FF1901">
        <w:rPr>
          <w:rFonts w:ascii="Arial" w:hAnsi="Arial" w:cs="Arial"/>
          <w:b/>
          <w:bCs/>
          <w:color w:val="000000"/>
          <w:kern w:val="0"/>
          <w:sz w:val="18"/>
          <w:szCs w:val="18"/>
          <w:lang w:val="en-US"/>
        </w:rPr>
        <w:t>Percentiles for Errors</w:t>
      </w:r>
    </w:p>
    <w:tbl>
      <w:tblPr>
        <w:tblpPr w:leftFromText="180" w:rightFromText="180" w:vertAnchor="text" w:horzAnchor="page" w:tblpX="6441" w:tblpY="186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7"/>
        <w:gridCol w:w="1599"/>
      </w:tblGrid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i/>
                <w:iCs/>
                <w:kern w:val="0"/>
              </w:rPr>
              <w:t>Percentiles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8,0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5,0%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9,0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10,0%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9,5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25,0%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13,5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50,0%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19,0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75,0%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20,0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90,0%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22,0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95,0%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22,5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99,0%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 w:rsidP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23,0</w:t>
            </w:r>
          </w:p>
        </w:tc>
      </w:tr>
    </w:tbl>
    <w:p w:rsidR="00FF1901" w:rsidRPr="00FF1901" w:rsidRDefault="00FF1901" w:rsidP="00FF1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97"/>
        <w:gridCol w:w="1310"/>
      </w:tblGrid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Count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40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Average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17,225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Standard deviation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C577B" w:rsidRDefault="00FF1901" w:rsidP="00CB10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 w:rsidRPr="00462B9C">
              <w:rPr>
                <w:rFonts w:ascii="Times New Roman" w:hAnsi="Times New Roman"/>
                <w:kern w:val="0"/>
              </w:rPr>
              <w:t>4,43464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Coeff. of variation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25,7454%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Minimum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8,0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Maximum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23,0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Range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15,0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Stnd. skewness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color w:val="FF0000"/>
                <w:kern w:val="0"/>
              </w:rPr>
              <w:t>-2,01781</w:t>
            </w:r>
          </w:p>
        </w:tc>
      </w:tr>
      <w:tr w:rsidR="00FF1901" w:rsidTr="0051648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kern w:val="0"/>
              </w:rPr>
              <w:t>Stnd. kurtosis</w:t>
            </w:r>
          </w:p>
        </w:tc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901" w:rsidRPr="00462B9C" w:rsidRDefault="00FF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462B9C">
              <w:rPr>
                <w:rFonts w:ascii="Times New Roman" w:hAnsi="Times New Roman"/>
                <w:color w:val="FF0000"/>
                <w:kern w:val="0"/>
              </w:rPr>
              <w:t>-0,861589</w:t>
            </w:r>
          </w:p>
        </w:tc>
      </w:tr>
    </w:tbl>
    <w:p w:rsidR="00FF1901" w:rsidRDefault="00FF1901" w:rsidP="00FF19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F1901" w:rsidRDefault="00FF1901" w:rsidP="00E828D8">
      <w:r>
        <w:rPr>
          <w:noProof/>
        </w:rPr>
        <w:drawing>
          <wp:anchor distT="0" distB="0" distL="114300" distR="114300" simplePos="0" relativeHeight="251708416" behindDoc="0" locked="0" layoutInCell="1" allowOverlap="1" wp14:anchorId="7D636BEF" wp14:editId="6A30A0AA">
            <wp:simplePos x="0" y="0"/>
            <wp:positionH relativeFrom="column">
              <wp:posOffset>3352800</wp:posOffset>
            </wp:positionH>
            <wp:positionV relativeFrom="paragraph">
              <wp:posOffset>3091180</wp:posOffset>
            </wp:positionV>
            <wp:extent cx="2967355" cy="1976755"/>
            <wp:effectExtent l="0" t="0" r="444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669088E0" wp14:editId="51DFE186">
            <wp:simplePos x="0" y="0"/>
            <wp:positionH relativeFrom="column">
              <wp:posOffset>-311785</wp:posOffset>
            </wp:positionH>
            <wp:positionV relativeFrom="paragraph">
              <wp:posOffset>3252470</wp:posOffset>
            </wp:positionV>
            <wp:extent cx="3070067" cy="17272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63" cy="172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14DBBDF4" wp14:editId="4D12FF2C">
            <wp:simplePos x="0" y="0"/>
            <wp:positionH relativeFrom="column">
              <wp:posOffset>3088979</wp:posOffset>
            </wp:positionH>
            <wp:positionV relativeFrom="paragraph">
              <wp:posOffset>535940</wp:posOffset>
            </wp:positionV>
            <wp:extent cx="3381375" cy="221002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1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376" behindDoc="0" locked="0" layoutInCell="1" allowOverlap="1" wp14:anchorId="6CD42A66" wp14:editId="226B8F15">
            <wp:simplePos x="0" y="0"/>
            <wp:positionH relativeFrom="column">
              <wp:posOffset>-257175</wp:posOffset>
            </wp:positionH>
            <wp:positionV relativeFrom="paragraph">
              <wp:posOffset>545465</wp:posOffset>
            </wp:positionV>
            <wp:extent cx="3038475" cy="2193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F1901" w:rsidRDefault="00FF1901" w:rsidP="00E828D8"/>
    <w:p w:rsidR="00FF1901" w:rsidRDefault="00FF1901" w:rsidP="00E828D8"/>
    <w:p w:rsidR="00FF1901" w:rsidRDefault="00FF1901" w:rsidP="00E828D8"/>
    <w:p w:rsidR="00FF1901" w:rsidRDefault="00FF1901" w:rsidP="00E828D8"/>
    <w:p w:rsidR="00FF1901" w:rsidRDefault="00FF1901" w:rsidP="00E828D8"/>
    <w:p w:rsidR="00FF1901" w:rsidRDefault="00FF1901" w:rsidP="00E828D8">
      <w:r>
        <w:rPr>
          <w:noProof/>
        </w:rPr>
        <w:lastRenderedPageBreak/>
        <w:drawing>
          <wp:anchor distT="0" distB="0" distL="114300" distR="114300" simplePos="0" relativeHeight="251602944" behindDoc="0" locked="0" layoutInCell="1" allowOverlap="1" wp14:anchorId="135CCE35" wp14:editId="6A5F75DB">
            <wp:simplePos x="0" y="0"/>
            <wp:positionH relativeFrom="column">
              <wp:posOffset>1724025</wp:posOffset>
            </wp:positionH>
            <wp:positionV relativeFrom="paragraph">
              <wp:posOffset>196850</wp:posOffset>
            </wp:positionV>
            <wp:extent cx="3021965" cy="2190115"/>
            <wp:effectExtent l="0" t="0" r="698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901" w:rsidRDefault="00FF1901" w:rsidP="00E828D8"/>
    <w:p w:rsidR="00FF1901" w:rsidRDefault="00FF1901" w:rsidP="00E828D8">
      <w:bookmarkStart w:id="0" w:name="_GoBack"/>
      <w:bookmarkEnd w:id="0"/>
    </w:p>
    <w:p w:rsidR="00FF1901" w:rsidRDefault="00FF1901" w:rsidP="00E828D8"/>
    <w:p w:rsidR="00FF1901" w:rsidRDefault="00FF1901" w:rsidP="00E828D8"/>
    <w:p w:rsidR="00FF1901" w:rsidRDefault="00FF1901" w:rsidP="00E828D8"/>
    <w:p w:rsidR="00FF1901" w:rsidRDefault="00FF1901" w:rsidP="00E828D8"/>
    <w:p w:rsidR="00E828D8" w:rsidRPr="00E828D8" w:rsidRDefault="00FF1901" w:rsidP="00E828D8">
      <w:r>
        <w:rPr>
          <w:noProof/>
        </w:rPr>
        <w:drawing>
          <wp:anchor distT="0" distB="0" distL="114300" distR="114300" simplePos="0" relativeHeight="251689984" behindDoc="0" locked="0" layoutInCell="1" allowOverlap="1" wp14:anchorId="6A7BC22F" wp14:editId="28D56AE7">
            <wp:simplePos x="0" y="0"/>
            <wp:positionH relativeFrom="column">
              <wp:posOffset>1336040</wp:posOffset>
            </wp:positionH>
            <wp:positionV relativeFrom="paragraph">
              <wp:posOffset>2908300</wp:posOffset>
            </wp:positionV>
            <wp:extent cx="3800475" cy="2350828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5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FBEE4AD" wp14:editId="49577F43">
            <wp:simplePos x="0" y="0"/>
            <wp:positionH relativeFrom="column">
              <wp:posOffset>1484630</wp:posOffset>
            </wp:positionH>
            <wp:positionV relativeFrom="paragraph">
              <wp:posOffset>575310</wp:posOffset>
            </wp:positionV>
            <wp:extent cx="3508858" cy="195262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58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828D8" w:rsidRPr="00E828D8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59" w:rsidRDefault="00DB3C59">
      <w:pPr>
        <w:spacing w:after="0" w:line="240" w:lineRule="auto"/>
      </w:pPr>
      <w:r>
        <w:separator/>
      </w:r>
    </w:p>
  </w:endnote>
  <w:endnote w:type="continuationSeparator" w:id="0">
    <w:p w:rsidR="00DB3C59" w:rsidRDefault="00DB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59" w:rsidRDefault="00DB3C59">
      <w:pPr>
        <w:spacing w:after="0" w:line="240" w:lineRule="auto"/>
      </w:pPr>
      <w:r>
        <w:separator/>
      </w:r>
    </w:p>
  </w:footnote>
  <w:footnote w:type="continuationSeparator" w:id="0">
    <w:p w:rsidR="00DB3C59" w:rsidRDefault="00DB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1302A7"/>
    <w:rsid w:val="00140F69"/>
    <w:rsid w:val="0017145A"/>
    <w:rsid w:val="0035177E"/>
    <w:rsid w:val="00396C30"/>
    <w:rsid w:val="00462B9C"/>
    <w:rsid w:val="00484AF9"/>
    <w:rsid w:val="00486E49"/>
    <w:rsid w:val="004C577B"/>
    <w:rsid w:val="00516486"/>
    <w:rsid w:val="0055357B"/>
    <w:rsid w:val="005E58B8"/>
    <w:rsid w:val="007C11AC"/>
    <w:rsid w:val="007D3E37"/>
    <w:rsid w:val="009035DC"/>
    <w:rsid w:val="00A01BEC"/>
    <w:rsid w:val="00A332E8"/>
    <w:rsid w:val="00A67413"/>
    <w:rsid w:val="00AB2CED"/>
    <w:rsid w:val="00C37532"/>
    <w:rsid w:val="00CB1064"/>
    <w:rsid w:val="00CF1F39"/>
    <w:rsid w:val="00DB3C59"/>
    <w:rsid w:val="00E828D8"/>
    <w:rsid w:val="00F00AD2"/>
    <w:rsid w:val="00FF0F5F"/>
    <w:rsid w:val="00FF190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59CAC266"/>
  <w15:docId w15:val="{853AC086-7AB8-47D0-BA71-04D3498D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61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Nick</cp:lastModifiedBy>
  <cp:revision>18</cp:revision>
  <cp:lastPrinted>2019-02-18T13:00:00Z</cp:lastPrinted>
  <dcterms:created xsi:type="dcterms:W3CDTF">2011-02-23T13:01:00Z</dcterms:created>
  <dcterms:modified xsi:type="dcterms:W3CDTF">2019-02-18T13:01:00Z</dcterms:modified>
</cp:coreProperties>
</file>