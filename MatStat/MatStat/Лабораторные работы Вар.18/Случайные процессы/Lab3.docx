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</w:t>
      </w:r>
      <w:proofErr w:type="spellStart"/>
      <w:r w:rsidRPr="006367BC">
        <w:rPr>
          <w:rFonts w:ascii="Times New Roman" w:hAnsi="Times New Roman"/>
          <w:b/>
          <w:sz w:val="24"/>
          <w:szCs w:val="24"/>
        </w:rPr>
        <w:t>Военмех</w:t>
      </w:r>
      <w:proofErr w:type="spellEnd"/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9035DC" w:rsidRPr="007F1CFB" w:rsidRDefault="009035DC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 И</w:t>
      </w:r>
      <w:proofErr w:type="gramStart"/>
      <w:r w:rsidRPr="007F1CFB">
        <w:rPr>
          <w:rFonts w:ascii="Times New Roman" w:hAnsi="Times New Roman"/>
          <w:b/>
          <w:sz w:val="24"/>
          <w:szCs w:val="24"/>
        </w:rPr>
        <w:t>7</w:t>
      </w:r>
      <w:proofErr w:type="gramEnd"/>
    </w:p>
    <w:p w:rsidR="00140F69" w:rsidRPr="006367BC" w:rsidRDefault="009035DC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 xml:space="preserve"> </w:t>
      </w:r>
      <w:r w:rsidR="00140F69" w:rsidRPr="006367BC">
        <w:rPr>
          <w:rFonts w:ascii="Times New Roman" w:hAnsi="Times New Roman"/>
          <w:b/>
          <w:sz w:val="24"/>
          <w:szCs w:val="24"/>
        </w:rPr>
        <w:t>«</w:t>
      </w:r>
      <w:r w:rsidR="0035177E">
        <w:rPr>
          <w:rFonts w:ascii="Times New Roman" w:hAnsi="Times New Roman"/>
          <w:b/>
          <w:sz w:val="24"/>
          <w:szCs w:val="24"/>
        </w:rPr>
        <w:t>Кафедра математической статистики и прикладной математики</w:t>
      </w:r>
      <w:r w:rsidR="00140F69" w:rsidRPr="006367BC">
        <w:rPr>
          <w:rFonts w:ascii="Times New Roman" w:hAnsi="Times New Roman"/>
          <w:b/>
          <w:sz w:val="24"/>
          <w:szCs w:val="24"/>
        </w:rPr>
        <w:t>»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rPr>
          <w:rFonts w:ascii="Times New Roman" w:hAnsi="Times New Roman"/>
          <w:b/>
        </w:rPr>
      </w:pPr>
    </w:p>
    <w:p w:rsidR="00140F69" w:rsidRPr="009035D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5177E">
        <w:rPr>
          <w:rFonts w:ascii="Times New Roman" w:hAnsi="Times New Roman"/>
          <w:b/>
          <w:sz w:val="32"/>
          <w:szCs w:val="32"/>
        </w:rPr>
        <w:t>«</w:t>
      </w:r>
      <w:r w:rsidR="007F1CFB">
        <w:rPr>
          <w:rFonts w:ascii="Times New Roman" w:hAnsi="Times New Roman"/>
          <w:b/>
          <w:sz w:val="32"/>
          <w:szCs w:val="32"/>
        </w:rPr>
        <w:t>С</w:t>
      </w:r>
      <w:r w:rsidRPr="0035177E">
        <w:rPr>
          <w:rFonts w:ascii="Times New Roman" w:hAnsi="Times New Roman"/>
          <w:b/>
          <w:sz w:val="32"/>
          <w:szCs w:val="32"/>
        </w:rPr>
        <w:t>лучайные процессы»</w:t>
      </w: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5227DB" w:rsidRDefault="005227DB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Pr="005227DB">
        <w:rPr>
          <w:rFonts w:ascii="Times New Roman" w:hAnsi="Times New Roman"/>
          <w:sz w:val="28"/>
          <w:szCs w:val="28"/>
        </w:rPr>
        <w:t>3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«</w:t>
      </w:r>
      <w:r w:rsidR="005227DB">
        <w:rPr>
          <w:rFonts w:ascii="Times New Roman" w:hAnsi="Times New Roman"/>
          <w:sz w:val="28"/>
          <w:szCs w:val="28"/>
        </w:rPr>
        <w:t xml:space="preserve">Моделирование </w:t>
      </w:r>
      <w:proofErr w:type="spellStart"/>
      <w:r w:rsidR="005227DB">
        <w:rPr>
          <w:rFonts w:ascii="Times New Roman" w:hAnsi="Times New Roman"/>
          <w:sz w:val="28"/>
          <w:szCs w:val="28"/>
        </w:rPr>
        <w:t>гауссовских</w:t>
      </w:r>
      <w:proofErr w:type="spellEnd"/>
      <w:r w:rsidR="005227DB">
        <w:rPr>
          <w:rFonts w:ascii="Times New Roman" w:hAnsi="Times New Roman"/>
          <w:sz w:val="28"/>
          <w:szCs w:val="28"/>
        </w:rPr>
        <w:t xml:space="preserve"> случайных процессов с известными корреляционными характеристиками методом скользящего среднего в пакетах</w:t>
      </w:r>
      <w:r w:rsidR="00686B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6BF5">
        <w:rPr>
          <w:rFonts w:ascii="Times New Roman" w:hAnsi="Times New Roman"/>
          <w:sz w:val="28"/>
          <w:szCs w:val="28"/>
          <w:lang w:val="en-US"/>
        </w:rPr>
        <w:t>MathCAD</w:t>
      </w:r>
      <w:proofErr w:type="spellEnd"/>
      <w:r w:rsidR="005227D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227DB">
        <w:rPr>
          <w:rFonts w:ascii="Times New Roman" w:hAnsi="Times New Roman"/>
          <w:sz w:val="28"/>
          <w:szCs w:val="28"/>
          <w:lang w:val="en-US"/>
        </w:rPr>
        <w:t>MathLAB</w:t>
      </w:r>
      <w:proofErr w:type="spellEnd"/>
      <w:r w:rsidRPr="0035177E">
        <w:rPr>
          <w:rFonts w:ascii="Times New Roman" w:hAnsi="Times New Roman"/>
          <w:sz w:val="28"/>
          <w:szCs w:val="28"/>
        </w:rPr>
        <w:t>»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Вариант 18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EE4E0D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41404D" w:rsidRDefault="00140F69" w:rsidP="00686BF5">
      <w:pPr>
        <w:tabs>
          <w:tab w:val="left" w:pos="4536"/>
        </w:tabs>
        <w:spacing w:after="0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>Студент Тихонов А.Ю.</w:t>
      </w: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>Группа И383</w:t>
      </w:r>
    </w:p>
    <w:p w:rsidR="00140F69" w:rsidRPr="009035D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140F69" w:rsidRPr="0035177E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5177E">
        <w:rPr>
          <w:rFonts w:ascii="Times New Roman" w:hAnsi="Times New Roman"/>
          <w:sz w:val="24"/>
          <w:szCs w:val="24"/>
        </w:rPr>
        <w:t>Гнидин В.В.</w:t>
      </w:r>
    </w:p>
    <w:p w:rsidR="00140F69" w:rsidRDefault="00140F69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</w:p>
    <w:p w:rsidR="00140F69" w:rsidRPr="0041404D" w:rsidRDefault="00140F69" w:rsidP="00140F69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Санкт</w:t>
      </w:r>
      <w:r w:rsidRPr="0041404D">
        <w:rPr>
          <w:rFonts w:ascii="Times New Roman" w:hAnsi="Times New Roman"/>
          <w:sz w:val="24"/>
          <w:szCs w:val="24"/>
        </w:rPr>
        <w:t>-</w:t>
      </w:r>
      <w:r w:rsidRPr="006367BC">
        <w:rPr>
          <w:rFonts w:ascii="Times New Roman" w:hAnsi="Times New Roman"/>
          <w:sz w:val="24"/>
          <w:szCs w:val="24"/>
        </w:rPr>
        <w:t>Петербург</w:t>
      </w:r>
    </w:p>
    <w:p w:rsidR="00686BF5" w:rsidRPr="0041404D" w:rsidRDefault="0035177E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41404D">
        <w:rPr>
          <w:rFonts w:ascii="Times New Roman" w:hAnsi="Times New Roman"/>
          <w:sz w:val="24"/>
          <w:szCs w:val="24"/>
        </w:rPr>
        <w:t>2011</w:t>
      </w:r>
    </w:p>
    <w:p w:rsidR="00464FFF" w:rsidRPr="0041404D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B79CF">
        <w:rPr>
          <w:rFonts w:ascii="Times New Roman" w:hAnsi="Times New Roman"/>
          <w:b/>
          <w:sz w:val="24"/>
          <w:szCs w:val="24"/>
        </w:rPr>
        <w:lastRenderedPageBreak/>
        <w:t xml:space="preserve">Решение в пакете </w:t>
      </w:r>
      <w:proofErr w:type="spellStart"/>
      <w:r w:rsidRPr="00FB79CF">
        <w:rPr>
          <w:rFonts w:ascii="Times New Roman" w:hAnsi="Times New Roman"/>
          <w:b/>
          <w:sz w:val="24"/>
          <w:szCs w:val="24"/>
          <w:lang w:val="en-US"/>
        </w:rPr>
        <w:t>MathCAD</w:t>
      </w:r>
      <w:proofErr w:type="spellEnd"/>
    </w:p>
    <w:p w:rsidR="00FB79CF" w:rsidRPr="00FB79CF" w:rsidRDefault="00FB79CF" w:rsidP="00FB79CF">
      <w:pPr>
        <w:framePr w:w="28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676275" cy="16192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351" w:h="255" w:wrap="auto" w:vAnchor="text" w:hAnchor="text" w:x="1750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390525" cy="1619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321" w:h="255" w:wrap="auto" w:vAnchor="text" w:hAnchor="text" w:x="3933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371475" cy="1619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396" w:h="255" w:wrap="auto" w:vAnchor="text" w:hAnchor="text" w:x="6116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419100" cy="1619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96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781050" cy="1619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61" w:h="255" w:wrap="auto" w:vAnchor="text" w:hAnchor="text" w:x="1750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333375" cy="1619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411" w:h="255" w:wrap="auto" w:vAnchor="text" w:hAnchor="text" w:x="3933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428625" cy="1619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621" w:h="255" w:wrap="auto" w:vAnchor="text" w:hAnchor="text" w:x="5987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561975" cy="1619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44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447675" cy="1619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755" w:h="360" w:wrap="auto" w:vAnchor="text" w:hAnchor="text" w:x="1750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85725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441" w:h="255" w:wrap="auto" w:vAnchor="text" w:hAnchor="text" w:x="81" w:y="1546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447675" cy="1619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235" w:h="360" w:wrap="auto" w:vAnchor="text" w:hAnchor="text" w:x="1750" w:y="143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1162050" cy="228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4883" w:h="570" w:wrap="auto" w:vAnchor="text" w:hAnchor="text" w:x="4318" w:y="1393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24"/>
        </w:rPr>
        <w:drawing>
          <wp:inline distT="0" distB="0" distL="0" distR="0">
            <wp:extent cx="2495550" cy="3619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456" w:h="255" w:wrap="auto" w:vAnchor="text" w:hAnchor="text" w:x="8940" w:y="1546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457200" cy="1619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085" w:h="6960" w:wrap="auto" w:vAnchor="text" w:hAnchor="text" w:x="209" w:y="2112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49"/>
        </w:rPr>
        <w:drawing>
          <wp:inline distT="0" distB="0" distL="0" distR="0">
            <wp:extent cx="1133475" cy="44196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850" w:h="6960" w:wrap="auto" w:vAnchor="text" w:hAnchor="text" w:x="2264" w:y="2112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49"/>
        </w:rPr>
        <w:drawing>
          <wp:inline distT="0" distB="0" distL="0" distR="0">
            <wp:extent cx="1619250" cy="4419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075" w:h="6960" w:wrap="auto" w:vAnchor="text" w:hAnchor="text" w:x="5345" w:y="2112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49"/>
        </w:rPr>
        <w:drawing>
          <wp:inline distT="0" distB="0" distL="0" distR="0">
            <wp:extent cx="1762125" cy="4419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415" w:h="6960" w:wrap="auto" w:vAnchor="text" w:hAnchor="text" w:x="8684" w:y="2112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49"/>
        </w:rPr>
        <w:drawing>
          <wp:inline distT="0" distB="0" distL="0" distR="0">
            <wp:extent cx="1343025" cy="4419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065" w:h="360" w:wrap="auto" w:vAnchor="text" w:hAnchor="text" w:x="466" w:y="937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419100" cy="228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711" w:h="255" w:wrap="auto" w:vAnchor="text" w:hAnchor="text" w:x="1622" w:y="937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619125" cy="1619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Pr="00FB79CF" w:rsidRDefault="00FB79CF" w:rsidP="00FB79CF">
      <w:pPr>
        <w:framePr w:w="4051" w:h="3075" w:wrap="auto" w:vAnchor="text" w:hAnchor="text" w:x="2264" w:y="138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07"/>
        </w:rPr>
        <w:drawing>
          <wp:inline distT="0" distB="0" distL="0" distR="0">
            <wp:extent cx="2381250" cy="195262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471" w:h="255" w:wrap="auto" w:vAnchor="text" w:hAnchor="text" w:x="7400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466725" cy="1619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16" w:h="255" w:wrap="auto" w:vAnchor="text" w:hAnchor="text" w:x="81" w:y="264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304800" cy="1619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1830" w:h="5385" w:wrap="auto" w:vAnchor="text" w:hAnchor="text" w:x="8812" w:y="47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271"/>
        </w:rPr>
        <w:drawing>
          <wp:inline distT="0" distB="0" distL="0" distR="0">
            <wp:extent cx="971550" cy="341947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8273" w:h="480" w:wrap="auto" w:vAnchor="text" w:hAnchor="text" w:x="81" w:y="301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4543425" cy="30480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7900" w:h="360" w:wrap="auto" w:vAnchor="text" w:hAnchor="text" w:x="81" w:y="374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4124325" cy="22860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7240" w:h="360" w:wrap="auto" w:vAnchor="text" w:hAnchor="text" w:x="81" w:y="436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3705225" cy="2286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6580" w:h="360" w:wrap="auto" w:vAnchor="text" w:hAnchor="text" w:x="81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3286125" cy="2286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5920" w:h="360" w:wrap="auto" w:vAnchor="text" w:hAnchor="text" w:x="81" w:y="558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2867025" cy="2286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B79CF" w:rsidRPr="00FB79CF" w:rsidRDefault="00FB79CF" w:rsidP="00FB79CF">
      <w:pPr>
        <w:framePr w:w="5350" w:h="3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lastRenderedPageBreak/>
        <w:drawing>
          <wp:inline distT="0" distB="0" distL="0" distR="0">
            <wp:extent cx="2505075" cy="228600"/>
            <wp:effectExtent l="0" t="0" r="952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4690" w:h="360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2085975" cy="228600"/>
            <wp:effectExtent l="0" t="0" r="952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4030" w:h="360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1666875" cy="228600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370" w:h="360" w:wrap="auto" w:vAnchor="text" w:hAnchor="text" w:x="81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1247775" cy="228600"/>
            <wp:effectExtent l="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710" w:h="360" w:wrap="auto" w:vAnchor="text" w:hAnchor="text" w:x="81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828675" cy="228600"/>
            <wp:effectExtent l="0" t="0" r="952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00" w:h="360" w:wrap="auto" w:vAnchor="text" w:hAnchor="text" w:x="209" w:y="301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504825" cy="228600"/>
            <wp:effectExtent l="0" t="0" r="952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90" w:h="360" w:wrap="auto" w:vAnchor="text" w:hAnchor="text" w:x="1622" w:y="301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561975" cy="228600"/>
            <wp:effectExtent l="0" t="0" r="952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90" w:h="360" w:wrap="auto" w:vAnchor="text" w:hAnchor="text" w:x="3162" w:y="301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561975" cy="228600"/>
            <wp:effectExtent l="0" t="0" r="952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90" w:h="360" w:wrap="auto" w:vAnchor="text" w:hAnchor="text" w:x="4703" w:y="301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561975" cy="228600"/>
            <wp:effectExtent l="0" t="0" r="952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90" w:h="360" w:wrap="auto" w:vAnchor="text" w:hAnchor="text" w:x="6244" w:y="301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561975" cy="228600"/>
            <wp:effectExtent l="0" t="0" r="952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745" w:h="5385" w:wrap="auto" w:vAnchor="text" w:hAnchor="text" w:x="7400" w:y="47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271"/>
        </w:rPr>
        <w:drawing>
          <wp:inline distT="0" distB="0" distL="0" distR="0">
            <wp:extent cx="1552575" cy="3419475"/>
            <wp:effectExtent l="0" t="0" r="0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90" w:h="360" w:wrap="auto" w:vAnchor="text" w:hAnchor="text" w:x="209" w:y="362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561975" cy="228600"/>
            <wp:effectExtent l="0" t="0" r="952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90" w:h="360" w:wrap="auto" w:vAnchor="text" w:hAnchor="text" w:x="1622" w:y="362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561975" cy="228600"/>
            <wp:effectExtent l="0" t="0" r="952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90" w:h="360" w:wrap="auto" w:vAnchor="text" w:hAnchor="text" w:x="3162" w:y="362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561975" cy="228600"/>
            <wp:effectExtent l="0" t="0" r="952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90" w:h="360" w:wrap="auto" w:vAnchor="text" w:hAnchor="text" w:x="4703" w:y="362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561975" cy="228600"/>
            <wp:effectExtent l="0" t="0" r="952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90" w:h="360" w:wrap="auto" w:vAnchor="text" w:hAnchor="text" w:x="6244" w:y="362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18"/>
        </w:rPr>
        <w:drawing>
          <wp:inline distT="0" distB="0" distL="0" distR="0">
            <wp:extent cx="561975" cy="228600"/>
            <wp:effectExtent l="0" t="0" r="9525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45" w:h="360" w:wrap="auto" w:vAnchor="text" w:hAnchor="text" w:x="209" w:y="4132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533400" cy="22860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45" w:h="360" w:wrap="auto" w:vAnchor="text" w:hAnchor="text" w:x="1622" w:y="4132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533400" cy="228600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45" w:h="360" w:wrap="auto" w:vAnchor="text" w:hAnchor="text" w:x="3162" w:y="4132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533400" cy="22860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45" w:h="360" w:wrap="auto" w:vAnchor="text" w:hAnchor="text" w:x="4703" w:y="4132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533400" cy="2286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45" w:h="360" w:wrap="auto" w:vAnchor="text" w:hAnchor="text" w:x="6244" w:y="4132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533400" cy="22860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45" w:h="360" w:wrap="auto" w:vAnchor="text" w:hAnchor="text" w:x="209" w:y="462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533400" cy="22860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45" w:h="360" w:wrap="auto" w:vAnchor="text" w:hAnchor="text" w:x="1622" w:y="462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533400" cy="2286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45" w:h="360" w:wrap="auto" w:vAnchor="text" w:hAnchor="text" w:x="3162" w:y="462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533400" cy="22860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245" w:h="360" w:wrap="auto" w:vAnchor="text" w:hAnchor="text" w:x="4703" w:y="462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533400" cy="22860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425" w:h="360" w:wrap="auto" w:vAnchor="text" w:hAnchor="text" w:x="6244" w:y="462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647700" cy="2286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2426" w:h="255" w:wrap="auto" w:vAnchor="text" w:hAnchor="text" w:x="209" w:y="5218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438150" cy="161925"/>
            <wp:effectExtent l="0" t="0" r="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038" w:h="870" w:wrap="auto" w:vAnchor="text" w:hAnchor="text" w:x="1622" w:y="4942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42"/>
        </w:rPr>
        <w:drawing>
          <wp:inline distT="0" distB="0" distL="0" distR="0">
            <wp:extent cx="1543050" cy="55245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038" w:h="870" w:wrap="auto" w:vAnchor="text" w:hAnchor="text" w:x="1622" w:y="579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42"/>
        </w:rPr>
        <w:drawing>
          <wp:inline distT="0" distB="0" distL="0" distR="0">
            <wp:extent cx="1543050" cy="55245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038" w:h="870" w:wrap="auto" w:vAnchor="text" w:hAnchor="text" w:x="1622" w:y="6778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42"/>
        </w:rPr>
        <w:drawing>
          <wp:inline distT="0" distB="0" distL="0" distR="0">
            <wp:extent cx="1543050" cy="55245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038" w:h="870" w:wrap="auto" w:vAnchor="text" w:hAnchor="text" w:x="1622" w:y="7758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42"/>
        </w:rPr>
        <w:drawing>
          <wp:inline distT="0" distB="0" distL="0" distR="0">
            <wp:extent cx="1543050" cy="55245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038" w:h="870" w:wrap="auto" w:vAnchor="text" w:hAnchor="text" w:x="1622" w:y="873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42"/>
        </w:rPr>
        <w:drawing>
          <wp:inline distT="0" distB="0" distL="0" distR="0">
            <wp:extent cx="1543050" cy="55245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038" w:h="870" w:wrap="auto" w:vAnchor="text" w:hAnchor="text" w:x="1622" w:y="9716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42"/>
        </w:rPr>
        <w:drawing>
          <wp:inline distT="0" distB="0" distL="0" distR="0">
            <wp:extent cx="1543050" cy="55245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038" w:h="870" w:wrap="auto" w:vAnchor="text" w:hAnchor="text" w:x="1622" w:y="1069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42"/>
        </w:rPr>
        <w:drawing>
          <wp:inline distT="0" distB="0" distL="0" distR="0">
            <wp:extent cx="1543050" cy="55245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038" w:h="870" w:wrap="auto" w:vAnchor="text" w:hAnchor="text" w:x="1622" w:y="11674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42"/>
        </w:rPr>
        <w:drawing>
          <wp:inline distT="0" distB="0" distL="0" distR="0">
            <wp:extent cx="1543050" cy="55245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038" w:h="870" w:wrap="auto" w:vAnchor="text" w:hAnchor="text" w:x="1622" w:y="12654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42"/>
        </w:rPr>
        <w:drawing>
          <wp:inline distT="0" distB="0" distL="0" distR="0">
            <wp:extent cx="1543050" cy="55245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3218" w:h="870" w:wrap="auto" w:vAnchor="text" w:hAnchor="text" w:x="1622" w:y="13633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42"/>
        </w:rPr>
        <w:drawing>
          <wp:inline distT="0" distB="0" distL="0" distR="0">
            <wp:extent cx="1657350" cy="55245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B79CF" w:rsidRPr="00FB79CF" w:rsidRDefault="00FB79CF" w:rsidP="00FB79CF">
      <w:pPr>
        <w:framePr w:w="8445" w:h="53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271"/>
        </w:rPr>
        <w:lastRenderedPageBreak/>
        <w:drawing>
          <wp:inline distT="0" distB="0" distL="0" distR="0">
            <wp:extent cx="5172075" cy="3419475"/>
            <wp:effectExtent l="0" t="0" r="0" b="952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Pr="00FB79CF" w:rsidRDefault="00FB79CF" w:rsidP="00FB79CF">
      <w:pPr>
        <w:framePr w:w="7995" w:h="6450" w:wrap="auto" w:vAnchor="text" w:hAnchor="text" w:x="209" w:y="586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645"/>
        </w:rPr>
        <w:drawing>
          <wp:inline distT="0" distB="0" distL="0" distR="0">
            <wp:extent cx="4886325" cy="409575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CF" w:rsidRDefault="00FB79C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Default="0041404D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41404D" w:rsidRPr="00A238ED" w:rsidRDefault="0041404D" w:rsidP="0041404D">
      <w:pPr>
        <w:tabs>
          <w:tab w:val="left" w:pos="4536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B79CF">
        <w:rPr>
          <w:rFonts w:ascii="Times New Roman" w:hAnsi="Times New Roman"/>
          <w:b/>
          <w:sz w:val="24"/>
          <w:szCs w:val="24"/>
        </w:rPr>
        <w:lastRenderedPageBreak/>
        <w:t xml:space="preserve">Решение в пакете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MathLAB</w:t>
      </w:r>
      <w:proofErr w:type="spellEnd"/>
    </w:p>
    <w:p w:rsidR="00A238ED" w:rsidRPr="00A238ED" w:rsidRDefault="00A238ED" w:rsidP="00A238ED">
      <w:pPr>
        <w:spacing w:after="0" w:line="240" w:lineRule="auto"/>
      </w:pPr>
      <w:r w:rsidRPr="00A238ED">
        <w:t>LAB3.M: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r w:rsidRPr="00A238ED">
        <w:t>N = 10;</w:t>
      </w:r>
    </w:p>
    <w:p w:rsidR="00A238ED" w:rsidRPr="00A238ED" w:rsidRDefault="00A238ED" w:rsidP="00A238ED">
      <w:pPr>
        <w:spacing w:after="0" w:line="240" w:lineRule="auto"/>
      </w:pPr>
      <w:r w:rsidRPr="00A238ED">
        <w:t>n = 21;</w:t>
      </w:r>
    </w:p>
    <w:p w:rsidR="00A238ED" w:rsidRPr="00A238ED" w:rsidRDefault="00A238ED" w:rsidP="00A238ED">
      <w:pPr>
        <w:spacing w:after="0" w:line="240" w:lineRule="auto"/>
      </w:pPr>
      <w:r w:rsidRPr="00A238ED">
        <w:t>m = N+n+1;</w:t>
      </w:r>
    </w:p>
    <w:p w:rsidR="00A238ED" w:rsidRPr="00A238ED" w:rsidRDefault="00A238ED" w:rsidP="00A238ED">
      <w:pPr>
        <w:spacing w:after="0" w:line="240" w:lineRule="auto"/>
      </w:pPr>
      <w:r w:rsidRPr="00A238ED">
        <w:t>D = 7;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alfa</w:t>
      </w:r>
      <w:proofErr w:type="spellEnd"/>
      <w:r w:rsidRPr="00A238ED">
        <w:t xml:space="preserve"> = 0.1;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dt</w:t>
      </w:r>
      <w:proofErr w:type="spellEnd"/>
      <w:r w:rsidRPr="00A238ED">
        <w:t xml:space="preserve"> = 0.275;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beta</w:t>
      </w:r>
      <w:proofErr w:type="spellEnd"/>
      <w:r w:rsidRPr="00A238ED">
        <w:t xml:space="preserve"> = 0.5;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for</w:t>
      </w:r>
      <w:proofErr w:type="spellEnd"/>
      <w:r w:rsidRPr="00A238ED">
        <w:t xml:space="preserve"> i = 1:n</w:t>
      </w:r>
    </w:p>
    <w:p w:rsidR="00A238ED" w:rsidRPr="00A238ED" w:rsidRDefault="00A238ED" w:rsidP="00A238ED">
      <w:pPr>
        <w:spacing w:after="0" w:line="240" w:lineRule="auto"/>
      </w:pPr>
      <w:r w:rsidRPr="00A238ED">
        <w:t>t(i) = i*dt-3.025;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Kksi</w:t>
      </w:r>
      <w:proofErr w:type="spellEnd"/>
      <w:r w:rsidRPr="00A238ED">
        <w:t>(i) = D*exp(-(alfa)*abs(t(i)))*(cos(beta*t(i))-(alfa/beta)*sin(beta*abs(t(i))));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end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for</w:t>
      </w:r>
      <w:proofErr w:type="spellEnd"/>
      <w:r w:rsidRPr="00A238ED">
        <w:t xml:space="preserve"> i = 1:n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for</w:t>
      </w:r>
      <w:proofErr w:type="spellEnd"/>
      <w:r w:rsidRPr="00A238ED">
        <w:t xml:space="preserve"> j = 1:m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xx</w:t>
      </w:r>
      <w:proofErr w:type="spellEnd"/>
      <w:r w:rsidRPr="00A238ED">
        <w:t>(</w:t>
      </w:r>
      <w:proofErr w:type="spellStart"/>
      <w:r w:rsidRPr="00A238ED">
        <w:t>j,i</w:t>
      </w:r>
      <w:proofErr w:type="spellEnd"/>
      <w:r w:rsidRPr="00A238ED">
        <w:t xml:space="preserve">) = </w:t>
      </w:r>
      <w:proofErr w:type="spellStart"/>
      <w:r w:rsidRPr="00A238ED">
        <w:t>normrnd</w:t>
      </w:r>
      <w:proofErr w:type="spellEnd"/>
      <w:r w:rsidRPr="00A238ED">
        <w:t>(0,1);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end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end</w:t>
      </w:r>
      <w:proofErr w:type="spellEnd"/>
    </w:p>
    <w:p w:rsidR="00A238ED" w:rsidRPr="00A238ED" w:rsidRDefault="00A238ED" w:rsidP="00A238ED">
      <w:pPr>
        <w:spacing w:after="0" w:line="240" w:lineRule="auto"/>
      </w:pPr>
      <w:r w:rsidRPr="00A238ED">
        <w:t>x0 = [0.45;0.341;0.312;0.307;0.309;0.309;0.307;0.312;0.341;0.45];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options</w:t>
      </w:r>
      <w:proofErr w:type="spellEnd"/>
      <w:r w:rsidRPr="00A238ED">
        <w:t xml:space="preserve"> = </w:t>
      </w:r>
      <w:proofErr w:type="spellStart"/>
      <w:r w:rsidRPr="00A238ED">
        <w:t>optimset</w:t>
      </w:r>
      <w:proofErr w:type="spellEnd"/>
      <w:r w:rsidRPr="00A238ED">
        <w:t>('</w:t>
      </w:r>
      <w:proofErr w:type="spellStart"/>
      <w:r w:rsidRPr="00A238ED">
        <w:t>Display</w:t>
      </w:r>
      <w:proofErr w:type="spellEnd"/>
      <w:r w:rsidRPr="00A238ED">
        <w:t>','</w:t>
      </w:r>
      <w:proofErr w:type="spellStart"/>
      <w:r w:rsidRPr="00A238ED">
        <w:t>iter</w:t>
      </w:r>
      <w:proofErr w:type="spellEnd"/>
      <w:r w:rsidRPr="00A238ED">
        <w:t>');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plot</w:t>
      </w:r>
      <w:proofErr w:type="spellEnd"/>
      <w:r w:rsidRPr="00A238ED">
        <w:t>(</w:t>
      </w:r>
      <w:proofErr w:type="spellStart"/>
      <w:r w:rsidRPr="00A238ED">
        <w:t>t,Kksi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r w:rsidRPr="00A238ED">
        <w:t>[</w:t>
      </w:r>
      <w:proofErr w:type="spellStart"/>
      <w:r w:rsidRPr="00A238ED">
        <w:t>x,exiflag</w:t>
      </w:r>
      <w:proofErr w:type="spellEnd"/>
      <w:r w:rsidRPr="00A238ED">
        <w:t xml:space="preserve">] = </w:t>
      </w:r>
      <w:proofErr w:type="spellStart"/>
      <w:r w:rsidRPr="00A238ED">
        <w:t>fsolve</w:t>
      </w:r>
      <w:proofErr w:type="spellEnd"/>
      <w:r w:rsidRPr="00A238ED">
        <w:t>(@RNSAY,x0,options)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for</w:t>
      </w:r>
      <w:proofErr w:type="spellEnd"/>
      <w:r w:rsidRPr="00A238ED">
        <w:t xml:space="preserve"> j = 1:m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x1(j) = </w:t>
      </w:r>
      <w:proofErr w:type="spellStart"/>
      <w:r w:rsidRPr="00A238ED">
        <w:t>xx</w:t>
      </w:r>
      <w:proofErr w:type="spellEnd"/>
      <w:r w:rsidRPr="00A238ED">
        <w:t>(j,1);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x2(j) = </w:t>
      </w:r>
      <w:proofErr w:type="spellStart"/>
      <w:r w:rsidRPr="00A238ED">
        <w:t>xx</w:t>
      </w:r>
      <w:proofErr w:type="spellEnd"/>
      <w:r w:rsidRPr="00A238ED">
        <w:t>(j,2);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x3(j) = </w:t>
      </w:r>
      <w:proofErr w:type="spellStart"/>
      <w:r w:rsidRPr="00A238ED">
        <w:t>xx</w:t>
      </w:r>
      <w:proofErr w:type="spellEnd"/>
      <w:r w:rsidRPr="00A238ED">
        <w:t>(j,3);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x4(j) = </w:t>
      </w:r>
      <w:proofErr w:type="spellStart"/>
      <w:r w:rsidRPr="00A238ED">
        <w:t>xx</w:t>
      </w:r>
      <w:proofErr w:type="spellEnd"/>
      <w:r w:rsidRPr="00A238ED">
        <w:t>(j,4);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x5(j) = </w:t>
      </w:r>
      <w:proofErr w:type="spellStart"/>
      <w:r w:rsidRPr="00A238ED">
        <w:t>xx</w:t>
      </w:r>
      <w:proofErr w:type="spellEnd"/>
      <w:r w:rsidRPr="00A238ED">
        <w:t>(j,5);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x6(j) = </w:t>
      </w:r>
      <w:proofErr w:type="spellStart"/>
      <w:r w:rsidRPr="00A238ED">
        <w:t>xx</w:t>
      </w:r>
      <w:proofErr w:type="spellEnd"/>
      <w:r w:rsidRPr="00A238ED">
        <w:t>(j,6);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x7(j) = </w:t>
      </w:r>
      <w:proofErr w:type="spellStart"/>
      <w:r w:rsidRPr="00A238ED">
        <w:t>xx</w:t>
      </w:r>
      <w:proofErr w:type="spellEnd"/>
      <w:r w:rsidRPr="00A238ED">
        <w:t>(j,7);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x8(j) = </w:t>
      </w:r>
      <w:proofErr w:type="spellStart"/>
      <w:r w:rsidRPr="00A238ED">
        <w:t>xx</w:t>
      </w:r>
      <w:proofErr w:type="spellEnd"/>
      <w:r w:rsidRPr="00A238ED">
        <w:t>(j,8);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x9(j) = </w:t>
      </w:r>
      <w:proofErr w:type="spellStart"/>
      <w:r w:rsidRPr="00A238ED">
        <w:t>xx</w:t>
      </w:r>
      <w:proofErr w:type="spellEnd"/>
      <w:r w:rsidRPr="00A238ED">
        <w:t>(j,9);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x10(j) = </w:t>
      </w:r>
      <w:proofErr w:type="spellStart"/>
      <w:r w:rsidRPr="00A238ED">
        <w:t>xx</w:t>
      </w:r>
      <w:proofErr w:type="spellEnd"/>
      <w:r w:rsidRPr="00A238ED">
        <w:t>(j,10);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end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for</w:t>
      </w:r>
      <w:proofErr w:type="spellEnd"/>
      <w:r w:rsidRPr="00A238ED">
        <w:t xml:space="preserve"> i = 1:n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for</w:t>
      </w:r>
      <w:proofErr w:type="spellEnd"/>
      <w:r w:rsidRPr="00A238ED">
        <w:t xml:space="preserve"> j = 1:N</w:t>
      </w:r>
    </w:p>
    <w:p w:rsidR="00A238ED" w:rsidRPr="00A238ED" w:rsidRDefault="00A238ED" w:rsidP="00A238ED">
      <w:pPr>
        <w:spacing w:after="0" w:line="240" w:lineRule="auto"/>
      </w:pPr>
      <w:r w:rsidRPr="00A238ED">
        <w:t>KSI1(i) = x(j)*x1(</w:t>
      </w:r>
      <w:proofErr w:type="spellStart"/>
      <w:r w:rsidRPr="00A238ED">
        <w:t>N+i-j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  <w:r w:rsidRPr="00A238ED">
        <w:t>KSI2(i) = x(j)*x2(</w:t>
      </w:r>
      <w:proofErr w:type="spellStart"/>
      <w:r w:rsidRPr="00A238ED">
        <w:t>N+i-j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  <w:r w:rsidRPr="00A238ED">
        <w:t>KSI3(i) = x(j)*x3(</w:t>
      </w:r>
      <w:proofErr w:type="spellStart"/>
      <w:r w:rsidRPr="00A238ED">
        <w:t>N+i-j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  <w:r w:rsidRPr="00A238ED">
        <w:t>KSI4(i) = x(j)*x4(</w:t>
      </w:r>
      <w:proofErr w:type="spellStart"/>
      <w:r w:rsidRPr="00A238ED">
        <w:t>N+i-j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  <w:r w:rsidRPr="00A238ED">
        <w:t>KSI5(i) = x(j)*x5(</w:t>
      </w:r>
      <w:proofErr w:type="spellStart"/>
      <w:r w:rsidRPr="00A238ED">
        <w:t>N+i-j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  <w:r w:rsidRPr="00A238ED">
        <w:t>KSI6(i) = x(j)*x6(</w:t>
      </w:r>
      <w:proofErr w:type="spellStart"/>
      <w:r w:rsidRPr="00A238ED">
        <w:t>N+i-j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  <w:r w:rsidRPr="00A238ED">
        <w:t>KSI7(i) = x(j)*x7(</w:t>
      </w:r>
      <w:proofErr w:type="spellStart"/>
      <w:r w:rsidRPr="00A238ED">
        <w:t>N+i-j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  <w:r w:rsidRPr="00A238ED">
        <w:t>KSI8(i) = x(j)*x8(</w:t>
      </w:r>
      <w:proofErr w:type="spellStart"/>
      <w:r w:rsidRPr="00A238ED">
        <w:t>N+i-j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  <w:r w:rsidRPr="00A238ED">
        <w:t>KSI9(i) = x(j)*x9(</w:t>
      </w:r>
      <w:proofErr w:type="spellStart"/>
      <w:r w:rsidRPr="00A238ED">
        <w:t>N+i-j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  <w:r w:rsidRPr="00A238ED">
        <w:t>KSI10(i) = x(j)*x10(</w:t>
      </w:r>
      <w:proofErr w:type="spellStart"/>
      <w:r w:rsidRPr="00A238ED">
        <w:t>N+i-j</w:t>
      </w:r>
      <w:proofErr w:type="spellEnd"/>
      <w:r w:rsidRPr="00A238ED">
        <w:t>);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end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end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syms</w:t>
      </w:r>
      <w:proofErr w:type="spellEnd"/>
      <w:r w:rsidRPr="00A238ED">
        <w:t xml:space="preserve"> s1 s2 s3 s4 s5 s6 s7 s8 s9 s10</w:t>
      </w:r>
    </w:p>
    <w:p w:rsidR="00A238ED" w:rsidRPr="00A238ED" w:rsidRDefault="00A238ED" w:rsidP="00A238ED">
      <w:pPr>
        <w:spacing w:after="0" w:line="240" w:lineRule="auto"/>
      </w:pPr>
      <w:r w:rsidRPr="00A238ED">
        <w:t>s1 = 'y';</w:t>
      </w:r>
    </w:p>
    <w:p w:rsidR="00A238ED" w:rsidRPr="00A238ED" w:rsidRDefault="00A238ED" w:rsidP="00A238ED">
      <w:pPr>
        <w:spacing w:after="0" w:line="240" w:lineRule="auto"/>
      </w:pPr>
      <w:r w:rsidRPr="00A238ED">
        <w:t>s2 = 'm';</w:t>
      </w:r>
    </w:p>
    <w:p w:rsidR="00A238ED" w:rsidRPr="00A238ED" w:rsidRDefault="00A238ED" w:rsidP="00A238ED">
      <w:pPr>
        <w:spacing w:after="0" w:line="240" w:lineRule="auto"/>
      </w:pPr>
      <w:r w:rsidRPr="00A238ED">
        <w:t>s3 = 'c';</w:t>
      </w:r>
    </w:p>
    <w:p w:rsidR="00A238ED" w:rsidRPr="00A238ED" w:rsidRDefault="00A238ED" w:rsidP="00A238ED">
      <w:pPr>
        <w:spacing w:after="0" w:line="240" w:lineRule="auto"/>
      </w:pPr>
      <w:r w:rsidRPr="00A238ED">
        <w:t>s4 = 'r';</w:t>
      </w:r>
    </w:p>
    <w:p w:rsidR="00A238ED" w:rsidRPr="00A238ED" w:rsidRDefault="00A238ED" w:rsidP="00A238ED">
      <w:pPr>
        <w:spacing w:after="0" w:line="240" w:lineRule="auto"/>
      </w:pPr>
      <w:r w:rsidRPr="00A238ED">
        <w:t>s5 = 'g';</w:t>
      </w:r>
    </w:p>
    <w:p w:rsidR="00A238ED" w:rsidRPr="00A238ED" w:rsidRDefault="00A238ED" w:rsidP="00A238ED">
      <w:pPr>
        <w:spacing w:after="0" w:line="240" w:lineRule="auto"/>
      </w:pPr>
      <w:r w:rsidRPr="00A238ED">
        <w:t>s6 = 'b';</w:t>
      </w:r>
    </w:p>
    <w:p w:rsidR="00A238ED" w:rsidRPr="00A238ED" w:rsidRDefault="00A238ED" w:rsidP="00A238ED">
      <w:pPr>
        <w:spacing w:after="0" w:line="240" w:lineRule="auto"/>
      </w:pPr>
      <w:r w:rsidRPr="00A238ED">
        <w:t>s7 = 'k';</w:t>
      </w:r>
    </w:p>
    <w:p w:rsidR="00A238ED" w:rsidRPr="00A238ED" w:rsidRDefault="00A238ED" w:rsidP="00A238ED">
      <w:pPr>
        <w:spacing w:after="0" w:line="240" w:lineRule="auto"/>
      </w:pPr>
      <w:r w:rsidRPr="00A238ED">
        <w:t>s8 = '-.k';</w:t>
      </w:r>
    </w:p>
    <w:p w:rsidR="00A238ED" w:rsidRPr="00A238ED" w:rsidRDefault="00A238ED" w:rsidP="00A238ED">
      <w:pPr>
        <w:spacing w:after="0" w:line="240" w:lineRule="auto"/>
      </w:pPr>
      <w:r w:rsidRPr="00A238ED">
        <w:t>s9 = ':r';</w:t>
      </w:r>
    </w:p>
    <w:p w:rsidR="00A238ED" w:rsidRPr="00A238ED" w:rsidRDefault="00A238ED" w:rsidP="00A238ED">
      <w:pPr>
        <w:spacing w:after="0" w:line="240" w:lineRule="auto"/>
      </w:pPr>
      <w:r w:rsidRPr="00A238ED">
        <w:t>s10 = ':g';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plot</w:t>
      </w:r>
      <w:proofErr w:type="spellEnd"/>
      <w:r w:rsidRPr="00A238ED">
        <w:t>(t,KSI1,s1),</w:t>
      </w:r>
      <w:proofErr w:type="spellStart"/>
      <w:r w:rsidRPr="00A238ED">
        <w:t>hold</w:t>
      </w:r>
      <w:proofErr w:type="spellEnd"/>
      <w:r w:rsidRPr="00A238ED">
        <w:t xml:space="preserve"> </w:t>
      </w:r>
      <w:proofErr w:type="spellStart"/>
      <w:r w:rsidRPr="00A238ED">
        <w:t>on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plot</w:t>
      </w:r>
      <w:proofErr w:type="spellEnd"/>
      <w:r w:rsidRPr="00A238ED">
        <w:t>(t,KSI2,s2),</w:t>
      </w:r>
      <w:proofErr w:type="spellStart"/>
      <w:r w:rsidRPr="00A238ED">
        <w:t>hold</w:t>
      </w:r>
      <w:proofErr w:type="spellEnd"/>
      <w:r w:rsidRPr="00A238ED">
        <w:t xml:space="preserve"> </w:t>
      </w:r>
      <w:proofErr w:type="spellStart"/>
      <w:r w:rsidRPr="00A238ED">
        <w:t>on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plot</w:t>
      </w:r>
      <w:proofErr w:type="spellEnd"/>
      <w:r w:rsidRPr="00A238ED">
        <w:t>(t,KSI3,s3),</w:t>
      </w:r>
      <w:proofErr w:type="spellStart"/>
      <w:r w:rsidRPr="00A238ED">
        <w:t>hold</w:t>
      </w:r>
      <w:proofErr w:type="spellEnd"/>
      <w:r w:rsidRPr="00A238ED">
        <w:t xml:space="preserve"> </w:t>
      </w:r>
      <w:proofErr w:type="spellStart"/>
      <w:r w:rsidRPr="00A238ED">
        <w:t>on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plot</w:t>
      </w:r>
      <w:proofErr w:type="spellEnd"/>
      <w:r w:rsidRPr="00A238ED">
        <w:t>(t,KSI4,s4),</w:t>
      </w:r>
      <w:proofErr w:type="spellStart"/>
      <w:r w:rsidRPr="00A238ED">
        <w:t>hold</w:t>
      </w:r>
      <w:proofErr w:type="spellEnd"/>
      <w:r w:rsidRPr="00A238ED">
        <w:t xml:space="preserve"> </w:t>
      </w:r>
      <w:proofErr w:type="spellStart"/>
      <w:r w:rsidRPr="00A238ED">
        <w:t>on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plot</w:t>
      </w:r>
      <w:proofErr w:type="spellEnd"/>
      <w:r w:rsidRPr="00A238ED">
        <w:t>(t,KSI5,s5),</w:t>
      </w:r>
      <w:proofErr w:type="spellStart"/>
      <w:r w:rsidRPr="00A238ED">
        <w:t>hold</w:t>
      </w:r>
      <w:proofErr w:type="spellEnd"/>
      <w:r w:rsidRPr="00A238ED">
        <w:t xml:space="preserve"> </w:t>
      </w:r>
      <w:proofErr w:type="spellStart"/>
      <w:r w:rsidRPr="00A238ED">
        <w:t>on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lastRenderedPageBreak/>
        <w:t>plot</w:t>
      </w:r>
      <w:proofErr w:type="spellEnd"/>
      <w:r w:rsidRPr="00A238ED">
        <w:t>(t,KSI6,s6),</w:t>
      </w:r>
      <w:proofErr w:type="spellStart"/>
      <w:r w:rsidRPr="00A238ED">
        <w:t>hold</w:t>
      </w:r>
      <w:proofErr w:type="spellEnd"/>
      <w:r w:rsidRPr="00A238ED">
        <w:t xml:space="preserve"> </w:t>
      </w:r>
      <w:proofErr w:type="spellStart"/>
      <w:r w:rsidRPr="00A238ED">
        <w:t>on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plot</w:t>
      </w:r>
      <w:proofErr w:type="spellEnd"/>
      <w:r w:rsidRPr="00A238ED">
        <w:t>(t,KSI7,s7),</w:t>
      </w:r>
      <w:proofErr w:type="spellStart"/>
      <w:r w:rsidRPr="00A238ED">
        <w:t>hold</w:t>
      </w:r>
      <w:proofErr w:type="spellEnd"/>
      <w:r w:rsidRPr="00A238ED">
        <w:t xml:space="preserve"> </w:t>
      </w:r>
      <w:proofErr w:type="spellStart"/>
      <w:r w:rsidRPr="00A238ED">
        <w:t>on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plot</w:t>
      </w:r>
      <w:proofErr w:type="spellEnd"/>
      <w:r w:rsidRPr="00A238ED">
        <w:t>(t,KSI8,s8),</w:t>
      </w:r>
      <w:proofErr w:type="spellStart"/>
      <w:r w:rsidRPr="00A238ED">
        <w:t>hold</w:t>
      </w:r>
      <w:proofErr w:type="spellEnd"/>
      <w:r w:rsidRPr="00A238ED">
        <w:t xml:space="preserve"> </w:t>
      </w:r>
      <w:proofErr w:type="spellStart"/>
      <w:r w:rsidRPr="00A238ED">
        <w:t>on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plot</w:t>
      </w:r>
      <w:proofErr w:type="spellEnd"/>
      <w:r w:rsidRPr="00A238ED">
        <w:t>(t,KSI9,s9),</w:t>
      </w:r>
      <w:proofErr w:type="spellStart"/>
      <w:r w:rsidRPr="00A238ED">
        <w:t>hold</w:t>
      </w:r>
      <w:proofErr w:type="spellEnd"/>
      <w:r w:rsidRPr="00A238ED">
        <w:t xml:space="preserve"> </w:t>
      </w:r>
      <w:proofErr w:type="spellStart"/>
      <w:r w:rsidRPr="00A238ED">
        <w:t>on</w:t>
      </w:r>
      <w:proofErr w:type="spellEnd"/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plot</w:t>
      </w:r>
      <w:proofErr w:type="spellEnd"/>
      <w:r w:rsidRPr="00A238ED">
        <w:t>(t,KSI10,s10)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r w:rsidRPr="00A238ED">
        <w:t>RNSAY.M: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function</w:t>
      </w:r>
      <w:proofErr w:type="spellEnd"/>
      <w:r w:rsidRPr="00A238ED">
        <w:t xml:space="preserve"> </w:t>
      </w:r>
      <w:proofErr w:type="spellStart"/>
      <w:r w:rsidRPr="00A238ED">
        <w:t>fun</w:t>
      </w:r>
      <w:proofErr w:type="spellEnd"/>
      <w:r w:rsidRPr="00A238ED">
        <w:t xml:space="preserve"> = RNSAY(x)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% Составление системы </w:t>
      </w:r>
      <w:proofErr w:type="gramStart"/>
      <w:r w:rsidRPr="00A238ED">
        <w:t>нелинейных</w:t>
      </w:r>
      <w:proofErr w:type="gramEnd"/>
      <w:r w:rsidRPr="00A238ED">
        <w:t xml:space="preserve"> алгебраических </w:t>
      </w:r>
      <w:proofErr w:type="spellStart"/>
      <w:r w:rsidRPr="00A238ED">
        <w:t>уравненний</w:t>
      </w:r>
      <w:proofErr w:type="spellEnd"/>
      <w:r w:rsidRPr="00A238ED">
        <w:t xml:space="preserve"> для вычисления</w:t>
      </w:r>
    </w:p>
    <w:p w:rsidR="00A238ED" w:rsidRPr="00A238ED" w:rsidRDefault="00A238ED" w:rsidP="00A238ED">
      <w:pPr>
        <w:spacing w:after="0" w:line="240" w:lineRule="auto"/>
      </w:pPr>
      <w:r w:rsidRPr="00A238ED">
        <w:t>% её корней.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r w:rsidRPr="00A238ED">
        <w:t>n = 21;</w:t>
      </w:r>
    </w:p>
    <w:p w:rsidR="00A238ED" w:rsidRPr="00A238ED" w:rsidRDefault="00A238ED" w:rsidP="00A238ED">
      <w:pPr>
        <w:spacing w:after="0" w:line="240" w:lineRule="auto"/>
      </w:pPr>
      <w:r w:rsidRPr="00A238ED">
        <w:t>D = 7;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alfa</w:t>
      </w:r>
      <w:proofErr w:type="spellEnd"/>
      <w:r w:rsidRPr="00A238ED">
        <w:t xml:space="preserve"> = 0.1;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beta</w:t>
      </w:r>
      <w:proofErr w:type="spellEnd"/>
      <w:r w:rsidRPr="00A238ED">
        <w:t xml:space="preserve"> = 0.5;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dt</w:t>
      </w:r>
      <w:proofErr w:type="spellEnd"/>
      <w:r w:rsidRPr="00A238ED">
        <w:t xml:space="preserve"> = 0.275;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for</w:t>
      </w:r>
      <w:proofErr w:type="spellEnd"/>
      <w:r w:rsidRPr="00A238ED">
        <w:t xml:space="preserve"> i = 1:n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t(i) = i*dt-3.025;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</w:t>
      </w:r>
      <w:proofErr w:type="spellStart"/>
      <w:r w:rsidRPr="00A238ED">
        <w:t>Kksi</w:t>
      </w:r>
      <w:proofErr w:type="spellEnd"/>
      <w:r w:rsidRPr="00A238ED">
        <w:t>(i) = D*exp(-(alfa)*abs(t(i)))*(cos(beta*t(i))-(alfa/beta)*sin(beta*abs(t(i))));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end</w:t>
      </w:r>
      <w:proofErr w:type="spellEnd"/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  <w:rPr>
          <w:lang w:val="en-US"/>
        </w:rPr>
      </w:pPr>
      <w:r w:rsidRPr="00A238ED">
        <w:rPr>
          <w:lang w:val="en-US"/>
        </w:rPr>
        <w:t>fun = [x(1)^2+x(2)^2+x(3)^2+x(4)^2+x(5)^2+x(6)^2+x(7)^2+x(8)^2+x(9)^2+</w:t>
      </w:r>
      <w:r>
        <w:rPr>
          <w:lang w:val="en-US"/>
        </w:rPr>
        <w:t>x(10)^2-Kksi(1);</w:t>
      </w:r>
    </w:p>
    <w:p w:rsidR="00A238ED" w:rsidRPr="00A238ED" w:rsidRDefault="00A238ED" w:rsidP="00A238ED">
      <w:pPr>
        <w:spacing w:after="0" w:line="240" w:lineRule="auto"/>
        <w:rPr>
          <w:lang w:val="en-US"/>
        </w:rPr>
      </w:pPr>
      <w:r w:rsidRPr="00A238ED">
        <w:rPr>
          <w:lang w:val="en-US"/>
        </w:rPr>
        <w:t>x(1)*x(2)+x(2)*x(3)+x(3)*x(4)+x(4)*x(5)+x(5)*x(6)+x(6)*x(7)+x(7)*x(8)+x(8)*x(9)+x(9)*x(10)-Kksi(3);</w:t>
      </w:r>
    </w:p>
    <w:p w:rsidR="00A238ED" w:rsidRPr="00A238ED" w:rsidRDefault="00A238ED" w:rsidP="00A238ED">
      <w:pPr>
        <w:spacing w:after="0" w:line="240" w:lineRule="auto"/>
        <w:rPr>
          <w:lang w:val="en-US"/>
        </w:rPr>
      </w:pPr>
      <w:r w:rsidRPr="00A238ED">
        <w:rPr>
          <w:lang w:val="en-US"/>
        </w:rPr>
        <w:t>x(1)*x(3)+x(2)*x(4)+x(3)*x(5)+x(4)*x(6)+x(5)*x(7)+x(6)*x(8)+x(7)*x(9)+x(8)*x(10)-Kksi(5);</w:t>
      </w:r>
    </w:p>
    <w:p w:rsidR="00A238ED" w:rsidRPr="00A238ED" w:rsidRDefault="00A238ED" w:rsidP="00A238ED">
      <w:pPr>
        <w:spacing w:after="0" w:line="240" w:lineRule="auto"/>
        <w:rPr>
          <w:lang w:val="en-US"/>
        </w:rPr>
      </w:pPr>
      <w:r w:rsidRPr="00A238ED">
        <w:rPr>
          <w:lang w:val="en-US"/>
        </w:rPr>
        <w:t>x(1)*x(4)+x(2)*x(5)+x(3)*x(6)+x(4)*x(7)+x(5)*x(8)+x(6)*x(9)+x(7)*x(10)-</w:t>
      </w:r>
      <w:r>
        <w:rPr>
          <w:lang w:val="en-US"/>
        </w:rPr>
        <w:t>Kksi(7);</w:t>
      </w:r>
    </w:p>
    <w:p w:rsidR="00A238ED" w:rsidRPr="00A238ED" w:rsidRDefault="00A238ED" w:rsidP="00A238ED">
      <w:pPr>
        <w:spacing w:after="0" w:line="240" w:lineRule="auto"/>
        <w:rPr>
          <w:lang w:val="en-US"/>
        </w:rPr>
      </w:pPr>
      <w:r w:rsidRPr="00A238ED">
        <w:rPr>
          <w:lang w:val="en-US"/>
        </w:rPr>
        <w:t>x(1)*x(5)+x(2)*x(6)+x(3)*x(7)+x(4)*x(8)+x(5)*x(9)+x(6)*x(10)-Kksi(9);</w:t>
      </w:r>
    </w:p>
    <w:p w:rsidR="00A238ED" w:rsidRPr="00A238ED" w:rsidRDefault="00A238ED" w:rsidP="00A238ED">
      <w:pPr>
        <w:spacing w:after="0" w:line="240" w:lineRule="auto"/>
        <w:rPr>
          <w:lang w:val="en-US"/>
        </w:rPr>
      </w:pPr>
      <w:r w:rsidRPr="00A238ED">
        <w:rPr>
          <w:lang w:val="en-US"/>
        </w:rPr>
        <w:t>x(1)*x(6)+x(2)*x(7)+x(3)*x(8)+x(4)*x(9)+x(5)*x(10)-</w:t>
      </w:r>
      <w:proofErr w:type="spellStart"/>
      <w:r w:rsidRPr="00A238ED">
        <w:rPr>
          <w:lang w:val="en-US"/>
        </w:rPr>
        <w:t>Kksi</w:t>
      </w:r>
      <w:proofErr w:type="spellEnd"/>
      <w:r w:rsidRPr="00A238ED">
        <w:rPr>
          <w:lang w:val="en-US"/>
        </w:rPr>
        <w:t>(11);</w:t>
      </w:r>
    </w:p>
    <w:p w:rsidR="00A238ED" w:rsidRPr="00A238ED" w:rsidRDefault="00A238ED" w:rsidP="00A238ED">
      <w:pPr>
        <w:spacing w:after="0" w:line="240" w:lineRule="auto"/>
        <w:rPr>
          <w:lang w:val="en-US"/>
        </w:rPr>
      </w:pPr>
      <w:r w:rsidRPr="00A238ED">
        <w:rPr>
          <w:lang w:val="en-US"/>
        </w:rPr>
        <w:t>x(1)*x(7)+x(2)*x(8)+x(3)*x(9)+x(4)*x(10)-</w:t>
      </w:r>
      <w:proofErr w:type="spellStart"/>
      <w:r w:rsidRPr="00A238ED">
        <w:rPr>
          <w:lang w:val="en-US"/>
        </w:rPr>
        <w:t>Kksi</w:t>
      </w:r>
      <w:proofErr w:type="spellEnd"/>
      <w:r w:rsidRPr="00A238ED">
        <w:rPr>
          <w:lang w:val="en-US"/>
        </w:rPr>
        <w:t>(13);</w:t>
      </w:r>
    </w:p>
    <w:p w:rsidR="00A238ED" w:rsidRPr="00A238ED" w:rsidRDefault="00A238ED" w:rsidP="00A238ED">
      <w:pPr>
        <w:spacing w:after="0" w:line="240" w:lineRule="auto"/>
        <w:rPr>
          <w:lang w:val="en-US"/>
        </w:rPr>
      </w:pPr>
      <w:r w:rsidRPr="00A238ED">
        <w:rPr>
          <w:lang w:val="en-US"/>
        </w:rPr>
        <w:t>x(1)*x(8)+x(2)*x(9)+x(3)*x(10)-</w:t>
      </w:r>
      <w:proofErr w:type="spellStart"/>
      <w:r w:rsidRPr="00A238ED">
        <w:rPr>
          <w:lang w:val="en-US"/>
        </w:rPr>
        <w:t>Kksi</w:t>
      </w:r>
      <w:proofErr w:type="spellEnd"/>
      <w:r w:rsidRPr="00A238ED">
        <w:rPr>
          <w:lang w:val="en-US"/>
        </w:rPr>
        <w:t>(15);</w:t>
      </w:r>
    </w:p>
    <w:p w:rsidR="00A238ED" w:rsidRPr="00A238ED" w:rsidRDefault="00A238ED" w:rsidP="00A238ED">
      <w:pPr>
        <w:spacing w:after="0" w:line="240" w:lineRule="auto"/>
        <w:rPr>
          <w:lang w:val="en-US"/>
        </w:rPr>
      </w:pPr>
      <w:r w:rsidRPr="00A238ED">
        <w:t>x</w:t>
      </w:r>
      <w:r>
        <w:t>(1)*x(9)+x(2)*x(10)-</w:t>
      </w:r>
      <w:proofErr w:type="spellStart"/>
      <w:r>
        <w:t>Kksi</w:t>
      </w:r>
      <w:proofErr w:type="spellEnd"/>
      <w:r>
        <w:t>(17);</w:t>
      </w:r>
    </w:p>
    <w:p w:rsidR="00A238ED" w:rsidRPr="00A238ED" w:rsidRDefault="00A238ED" w:rsidP="00A238ED">
      <w:pPr>
        <w:spacing w:after="0" w:line="240" w:lineRule="auto"/>
      </w:pPr>
      <w:proofErr w:type="gramStart"/>
      <w:r w:rsidRPr="00A238ED">
        <w:t>x(1)*x(10)-</w:t>
      </w:r>
      <w:proofErr w:type="spellStart"/>
      <w:r w:rsidRPr="00A238ED">
        <w:t>Kksi</w:t>
      </w:r>
      <w:proofErr w:type="spellEnd"/>
      <w:r w:rsidRPr="00A238ED">
        <w:t>(19)];</w:t>
      </w:r>
      <w:proofErr w:type="gramEnd"/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  <w:rPr>
          <w:lang w:val="en-US"/>
        </w:rPr>
      </w:pPr>
      <w:proofErr w:type="spellStart"/>
      <w:r>
        <w:t>en</w:t>
      </w:r>
      <w:proofErr w:type="spellEnd"/>
      <w:r>
        <w:rPr>
          <w:lang w:val="en-US"/>
        </w:rPr>
        <w:t>d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r w:rsidRPr="00A238ED">
        <w:t>Вывод: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r w:rsidRPr="00A238ED">
        <w:t xml:space="preserve">                                         </w:t>
      </w:r>
      <w:proofErr w:type="spellStart"/>
      <w:r w:rsidRPr="00A238ED">
        <w:t>Norm</w:t>
      </w:r>
      <w:proofErr w:type="spellEnd"/>
      <w:r w:rsidRPr="00A238ED">
        <w:t xml:space="preserve"> </w:t>
      </w:r>
      <w:proofErr w:type="spellStart"/>
      <w:r w:rsidRPr="00A238ED">
        <w:t>of</w:t>
      </w:r>
      <w:proofErr w:type="spellEnd"/>
      <w:r w:rsidRPr="00A238ED">
        <w:t xml:space="preserve">      </w:t>
      </w:r>
      <w:proofErr w:type="spellStart"/>
      <w:r w:rsidRPr="00A238ED">
        <w:t>First-order</w:t>
      </w:r>
      <w:proofErr w:type="spellEnd"/>
      <w:r w:rsidRPr="00A238ED">
        <w:t xml:space="preserve">   </w:t>
      </w:r>
      <w:proofErr w:type="spellStart"/>
      <w:r w:rsidRPr="00A238ED">
        <w:t>Trust-region</w:t>
      </w:r>
      <w:proofErr w:type="spellEnd"/>
    </w:p>
    <w:p w:rsidR="00A238ED" w:rsidRPr="00A238ED" w:rsidRDefault="00A238ED" w:rsidP="00A238ED">
      <w:pPr>
        <w:spacing w:after="0" w:line="240" w:lineRule="auto"/>
      </w:pPr>
      <w:r w:rsidRPr="00A238ED">
        <w:t xml:space="preserve"> </w:t>
      </w:r>
      <w:proofErr w:type="spellStart"/>
      <w:r w:rsidRPr="00A238ED">
        <w:t>Iteration</w:t>
      </w:r>
      <w:proofErr w:type="spellEnd"/>
      <w:r w:rsidRPr="00A238ED">
        <w:t xml:space="preserve">  </w:t>
      </w:r>
      <w:proofErr w:type="spellStart"/>
      <w:r w:rsidRPr="00A238ED">
        <w:t>Func-count</w:t>
      </w:r>
      <w:proofErr w:type="spellEnd"/>
      <w:r w:rsidRPr="00A238ED">
        <w:t xml:space="preserve">     f(x)          </w:t>
      </w:r>
      <w:proofErr w:type="spellStart"/>
      <w:r w:rsidRPr="00A238ED">
        <w:t>step</w:t>
      </w:r>
      <w:proofErr w:type="spellEnd"/>
      <w:r w:rsidRPr="00A238ED">
        <w:t xml:space="preserve">         </w:t>
      </w:r>
      <w:proofErr w:type="spellStart"/>
      <w:r w:rsidRPr="00A238ED">
        <w:t>optimality</w:t>
      </w:r>
      <w:proofErr w:type="spellEnd"/>
      <w:r w:rsidRPr="00A238ED">
        <w:t xml:space="preserve">    </w:t>
      </w:r>
      <w:proofErr w:type="spellStart"/>
      <w:r w:rsidRPr="00A238ED">
        <w:t>radius</w:t>
      </w:r>
      <w:proofErr w:type="spellEnd"/>
    </w:p>
    <w:p w:rsidR="00A238ED" w:rsidRPr="00A238ED" w:rsidRDefault="00A238ED" w:rsidP="00A238ED">
      <w:pPr>
        <w:spacing w:after="0" w:line="240" w:lineRule="auto"/>
      </w:pPr>
      <w:r w:rsidRPr="00A238ED">
        <w:t xml:space="preserve">     1         11          150.88                          10.7               1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 2         22         97.3518              1           5.27               1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 3         23         97.3518            2.5           5.27             2.5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 4         24         97.3518          0.625           5.27           0.625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 5         35         95.3006        0.15625           2.22           0.156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 6         36         95.3006       0.390625           2.22           0.391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 7         47         94.7839      0.0976563          0.961          0.0977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 8         58         94.7044      0.0976563          0.541          0.0977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 9         59         94.7044      0.0976563          0.541          0.0977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10         70         94.6675      0.0244141          0.306          0.0244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11         81         94.6618      0.0244141          0.249          0.0244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12         92         94.6603      0.0244141          0.153          0.0244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13         93         94.6603      0.0244141          0.153          0.0244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14        104         94.6579     0.00610352          0.117          0.0061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15        115         94.6563     0.00610352          0.103          0.0061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16        126         94.6561     0.00610352          0.117          0.0061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17        137         94.6554     0.00610352         0.0803          0.0061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18        138         94.6554     0.00610352         0.0803          0.0061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19        149          94.655     0.00152588         0.0511         0.00153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20        160         94.6549      0.0038147         0.0694         0.00381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21        171         94.6547      0.0038147         0.0508         0.00381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22        172         94.6547      0.0038147         0.0508         0.00381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23        183         94.6546    0.000953674          0.032        0.000954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24        194         94.6545     0.00238419         0.0271         0.00238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25        195         94.6545     0.00238419         0.0271         0.00238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26        206         94.6544    0.000596046          0.014        0.000596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27        217         94.6544     0.00149012         0.0192         0.00149</w:t>
      </w:r>
    </w:p>
    <w:p w:rsidR="00A238ED" w:rsidRPr="00A238ED" w:rsidRDefault="00A238ED" w:rsidP="00A238ED">
      <w:pPr>
        <w:spacing w:after="0" w:line="240" w:lineRule="auto"/>
      </w:pPr>
      <w:r w:rsidRPr="00A238ED">
        <w:lastRenderedPageBreak/>
        <w:t xml:space="preserve">    28        218         94.6544     0.00149012         0.0192         0.00149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29        229         94.6544    0.000372529         0.0105        0.000373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30        230         94.6544    0.000931323         0.0105        0.000931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31        241         94.6544    0.000232831        0.00619        0.000233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32        252         94.6544    0.000582077        0.00412        0.000582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33        263         94.6544    0.000582077        0.00543        0.000582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34        264         94.6544    0.000582077        0.00543        0.000582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35        275         94.6544    0.000145519        0.00156        0.000146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36        276         94.6544    0.000363798        0.00156        0.000364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37        287         94.6544   9.09495e-005        0.00108       9.09e-005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38        298         94.6544   9.09495e-005        0.00131       9.09e-005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39        299         94.6544   9.09495e-005        0.00131       9.09e-005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40        310         94.6544   2.27374e-005       0.000688       2.27e-005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41        321         94.6544   5.68434e-005        0.00103       5.68e-005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42        332         94.6544   5.68434e-005       0.000744       5.68e-005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43        333         94.6544   5.68434e-005       0.000744       5.68e-005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44        344         94.6544   1.42109e-005       0.000362       1.42e-005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45        355         94.6544   3.55271e-005       0.000476       3.55e-005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46        356         94.6544   3.55271e-005       0.000476       3.55e-005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47        367         94.6544   8.88178e-006       0.000262       8.88e-006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48        378         94.6544   2.22045e-005       0.000402       2.22e-005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49        389         94.6544   2.22045e-005       0.000241       2.22e-005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50        390         94.6544   2.22045e-005       0.000241       2.22e-005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51        401         94.6544   5.55112e-006        0.00012       5.55e-006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52        412         94.6544   1.38778e-005       0.000147       1.39e-005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53        413         94.6544   1.38778e-005       0.000147       1.39e-005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54        424         94.6544   3.46945e-006      6.58e-005       3.47e-006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55        435         94.6544   8.67362e-006      3.63e-005       8.67e-006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56        446         94.6544   8.67362e-006      7.86e-005       8.67e-006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57        447         94.6544   8.67362e-006      7.86e-005       8.67e-006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58        458         94.6544    2.1684e-006      2.31e-005       2.17e-006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59        459         94.6544   5.42101e-006      2.31e-005       5.42e-006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60        470         94.6544   1.35525e-006      1.68e-005       1.36e-006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61        471         94.6544   1.35525e-006      1.68e-005       1.36e-006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62        482         94.6544   3.38813e-007      7.55e-006       3.39e-007</w:t>
      </w: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Optimizer</w:t>
      </w:r>
      <w:proofErr w:type="spellEnd"/>
      <w:r w:rsidRPr="00A238ED">
        <w:t xml:space="preserve"> </w:t>
      </w:r>
      <w:proofErr w:type="spellStart"/>
      <w:r w:rsidRPr="00A238ED">
        <w:t>appears</w:t>
      </w:r>
      <w:proofErr w:type="spellEnd"/>
      <w:r w:rsidRPr="00A238ED">
        <w:t xml:space="preserve"> </w:t>
      </w:r>
      <w:proofErr w:type="spellStart"/>
      <w:r w:rsidRPr="00A238ED">
        <w:t>to</w:t>
      </w:r>
      <w:proofErr w:type="spellEnd"/>
      <w:r w:rsidRPr="00A238ED">
        <w:t xml:space="preserve"> </w:t>
      </w:r>
      <w:proofErr w:type="spellStart"/>
      <w:r w:rsidRPr="00A238ED">
        <w:t>be</w:t>
      </w:r>
      <w:proofErr w:type="spellEnd"/>
      <w:r w:rsidRPr="00A238ED">
        <w:t xml:space="preserve"> </w:t>
      </w:r>
      <w:proofErr w:type="spellStart"/>
      <w:r w:rsidRPr="00A238ED">
        <w:t>converging</w:t>
      </w:r>
      <w:proofErr w:type="spellEnd"/>
      <w:r w:rsidRPr="00A238ED">
        <w:t xml:space="preserve"> </w:t>
      </w:r>
      <w:proofErr w:type="spellStart"/>
      <w:r w:rsidRPr="00A238ED">
        <w:t>to</w:t>
      </w:r>
      <w:proofErr w:type="spellEnd"/>
      <w:r w:rsidRPr="00A238ED">
        <w:t xml:space="preserve"> a </w:t>
      </w:r>
      <w:proofErr w:type="spellStart"/>
      <w:r w:rsidRPr="00A238ED">
        <w:t>point</w:t>
      </w:r>
      <w:proofErr w:type="spellEnd"/>
      <w:r w:rsidRPr="00A238ED">
        <w:t xml:space="preserve"> </w:t>
      </w:r>
      <w:proofErr w:type="spellStart"/>
      <w:r w:rsidRPr="00A238ED">
        <w:t>which</w:t>
      </w:r>
      <w:proofErr w:type="spellEnd"/>
      <w:r w:rsidRPr="00A238ED">
        <w:t xml:space="preserve"> </w:t>
      </w:r>
      <w:proofErr w:type="spellStart"/>
      <w:r w:rsidRPr="00A238ED">
        <w:t>is</w:t>
      </w:r>
      <w:proofErr w:type="spellEnd"/>
      <w:r w:rsidRPr="00A238ED">
        <w:t xml:space="preserve"> </w:t>
      </w:r>
      <w:proofErr w:type="spellStart"/>
      <w:r w:rsidRPr="00A238ED">
        <w:t>not</w:t>
      </w:r>
      <w:proofErr w:type="spellEnd"/>
      <w:r w:rsidRPr="00A238ED">
        <w:t xml:space="preserve"> a </w:t>
      </w:r>
      <w:proofErr w:type="spellStart"/>
      <w:r w:rsidRPr="00A238ED">
        <w:t>root</w:t>
      </w:r>
      <w:proofErr w:type="spellEnd"/>
      <w:r w:rsidRPr="00A238ED">
        <w:t>.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</w:t>
      </w:r>
      <w:proofErr w:type="spellStart"/>
      <w:r w:rsidRPr="00A238ED">
        <w:t>Relative</w:t>
      </w:r>
      <w:proofErr w:type="spellEnd"/>
      <w:r w:rsidRPr="00A238ED">
        <w:t xml:space="preserve"> </w:t>
      </w:r>
      <w:proofErr w:type="spellStart"/>
      <w:r w:rsidRPr="00A238ED">
        <w:t>function</w:t>
      </w:r>
      <w:proofErr w:type="spellEnd"/>
      <w:r w:rsidRPr="00A238ED">
        <w:t xml:space="preserve"> </w:t>
      </w:r>
      <w:proofErr w:type="spellStart"/>
      <w:r w:rsidRPr="00A238ED">
        <w:t>value</w:t>
      </w:r>
      <w:proofErr w:type="spellEnd"/>
      <w:r w:rsidRPr="00A238ED">
        <w:t xml:space="preserve"> </w:t>
      </w:r>
      <w:proofErr w:type="spellStart"/>
      <w:r w:rsidRPr="00A238ED">
        <w:t>changing</w:t>
      </w:r>
      <w:proofErr w:type="spellEnd"/>
      <w:r w:rsidRPr="00A238ED">
        <w:t xml:space="preserve"> </w:t>
      </w:r>
      <w:proofErr w:type="spellStart"/>
      <w:r w:rsidRPr="00A238ED">
        <w:t>by</w:t>
      </w:r>
      <w:proofErr w:type="spellEnd"/>
      <w:r w:rsidRPr="00A238ED">
        <w:t xml:space="preserve"> </w:t>
      </w:r>
      <w:proofErr w:type="spellStart"/>
      <w:r w:rsidRPr="00A238ED">
        <w:t>less</w:t>
      </w:r>
      <w:proofErr w:type="spellEnd"/>
      <w:r w:rsidRPr="00A238ED">
        <w:t xml:space="preserve"> </w:t>
      </w:r>
      <w:proofErr w:type="spellStart"/>
      <w:r w:rsidRPr="00A238ED">
        <w:t>than</w:t>
      </w:r>
      <w:proofErr w:type="spellEnd"/>
      <w:r w:rsidRPr="00A238ED">
        <w:t xml:space="preserve"> </w:t>
      </w:r>
      <w:proofErr w:type="spellStart"/>
      <w:r w:rsidRPr="00A238ED">
        <w:t>max</w:t>
      </w:r>
      <w:proofErr w:type="spellEnd"/>
      <w:r w:rsidRPr="00A238ED">
        <w:t xml:space="preserve">(options.TolFun^2,eps) </w:t>
      </w:r>
      <w:proofErr w:type="spellStart"/>
      <w:r w:rsidRPr="00A238ED">
        <w:t>but</w:t>
      </w:r>
      <w:proofErr w:type="spellEnd"/>
    </w:p>
    <w:p w:rsidR="00A238ED" w:rsidRPr="00A238ED" w:rsidRDefault="00A238ED" w:rsidP="00A238ED">
      <w:pPr>
        <w:spacing w:after="0" w:line="240" w:lineRule="auto"/>
      </w:pPr>
      <w:r w:rsidRPr="00A238ED">
        <w:t xml:space="preserve"> </w:t>
      </w:r>
      <w:proofErr w:type="spellStart"/>
      <w:r w:rsidRPr="00A238ED">
        <w:t>sum-of-squares</w:t>
      </w:r>
      <w:proofErr w:type="spellEnd"/>
      <w:r w:rsidRPr="00A238ED">
        <w:t xml:space="preserve"> </w:t>
      </w:r>
      <w:proofErr w:type="spellStart"/>
      <w:r w:rsidRPr="00A238ED">
        <w:t>of</w:t>
      </w:r>
      <w:proofErr w:type="spellEnd"/>
      <w:r w:rsidRPr="00A238ED">
        <w:t xml:space="preserve"> </w:t>
      </w:r>
      <w:proofErr w:type="spellStart"/>
      <w:r w:rsidRPr="00A238ED">
        <w:t>function</w:t>
      </w:r>
      <w:proofErr w:type="spellEnd"/>
      <w:r w:rsidRPr="00A238ED">
        <w:t xml:space="preserve"> </w:t>
      </w:r>
      <w:proofErr w:type="spellStart"/>
      <w:r w:rsidRPr="00A238ED">
        <w:t>values</w:t>
      </w:r>
      <w:proofErr w:type="spellEnd"/>
      <w:r w:rsidRPr="00A238ED">
        <w:t xml:space="preserve"> </w:t>
      </w:r>
      <w:proofErr w:type="spellStart"/>
      <w:r w:rsidRPr="00A238ED">
        <w:t>is</w:t>
      </w:r>
      <w:proofErr w:type="spellEnd"/>
      <w:r w:rsidRPr="00A238ED">
        <w:t xml:space="preserve"> </w:t>
      </w:r>
      <w:proofErr w:type="spellStart"/>
      <w:r w:rsidRPr="00A238ED">
        <w:t>greater</w:t>
      </w:r>
      <w:proofErr w:type="spellEnd"/>
      <w:r w:rsidRPr="00A238ED">
        <w:t xml:space="preserve"> </w:t>
      </w:r>
      <w:proofErr w:type="spellStart"/>
      <w:r w:rsidRPr="00A238ED">
        <w:t>than</w:t>
      </w:r>
      <w:proofErr w:type="spellEnd"/>
      <w:r w:rsidRPr="00A238ED">
        <w:t xml:space="preserve"> </w:t>
      </w:r>
      <w:proofErr w:type="spellStart"/>
      <w:r w:rsidRPr="00A238ED">
        <w:t>or</w:t>
      </w:r>
      <w:proofErr w:type="spellEnd"/>
      <w:r w:rsidRPr="00A238ED">
        <w:t xml:space="preserve"> </w:t>
      </w:r>
      <w:proofErr w:type="spellStart"/>
      <w:r w:rsidRPr="00A238ED">
        <w:t>equal</w:t>
      </w:r>
      <w:proofErr w:type="spellEnd"/>
      <w:r w:rsidRPr="00A238ED">
        <w:t xml:space="preserve"> </w:t>
      </w:r>
      <w:proofErr w:type="spellStart"/>
      <w:r w:rsidRPr="00A238ED">
        <w:t>to</w:t>
      </w:r>
      <w:proofErr w:type="spellEnd"/>
      <w:r w:rsidRPr="00A238ED">
        <w:t xml:space="preserve"> </w:t>
      </w:r>
      <w:proofErr w:type="spellStart"/>
      <w:r w:rsidRPr="00A238ED">
        <w:t>sqrt</w:t>
      </w:r>
      <w:proofErr w:type="spellEnd"/>
      <w:r w:rsidRPr="00A238ED">
        <w:t>(</w:t>
      </w:r>
      <w:proofErr w:type="spellStart"/>
      <w:r w:rsidRPr="00A238ED">
        <w:t>options.TolFun</w:t>
      </w:r>
      <w:proofErr w:type="spellEnd"/>
      <w:r w:rsidRPr="00A238ED">
        <w:t>)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</w:t>
      </w:r>
      <w:proofErr w:type="spellStart"/>
      <w:r w:rsidRPr="00A238ED">
        <w:t>Try</w:t>
      </w:r>
      <w:proofErr w:type="spellEnd"/>
      <w:r w:rsidRPr="00A238ED">
        <w:t xml:space="preserve"> </w:t>
      </w:r>
      <w:proofErr w:type="spellStart"/>
      <w:r w:rsidRPr="00A238ED">
        <w:t>again</w:t>
      </w:r>
      <w:proofErr w:type="spellEnd"/>
      <w:r w:rsidRPr="00A238ED">
        <w:t xml:space="preserve"> </w:t>
      </w:r>
      <w:proofErr w:type="spellStart"/>
      <w:r w:rsidRPr="00A238ED">
        <w:t>with</w:t>
      </w:r>
      <w:proofErr w:type="spellEnd"/>
      <w:r w:rsidRPr="00A238ED">
        <w:t xml:space="preserve"> a </w:t>
      </w:r>
      <w:proofErr w:type="spellStart"/>
      <w:r w:rsidRPr="00A238ED">
        <w:t>new</w:t>
      </w:r>
      <w:proofErr w:type="spellEnd"/>
      <w:r w:rsidRPr="00A238ED">
        <w:t xml:space="preserve"> </w:t>
      </w:r>
      <w:proofErr w:type="spellStart"/>
      <w:r w:rsidRPr="00A238ED">
        <w:t>starting</w:t>
      </w:r>
      <w:proofErr w:type="spellEnd"/>
      <w:r w:rsidRPr="00A238ED">
        <w:t xml:space="preserve"> </w:t>
      </w:r>
      <w:proofErr w:type="spellStart"/>
      <w:r w:rsidRPr="00A238ED">
        <w:t>guess</w:t>
      </w:r>
      <w:proofErr w:type="spellEnd"/>
      <w:r w:rsidRPr="00A238ED">
        <w:t>.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r w:rsidRPr="00A238ED">
        <w:t>x =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r w:rsidRPr="00A238ED">
        <w:t xml:space="preserve">    0.9366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0.7062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0.6386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0.6323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0.6512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0.6512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0.6323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0.6386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0.7062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0.9366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proofErr w:type="spellStart"/>
      <w:r w:rsidRPr="00A238ED">
        <w:t>exiflag</w:t>
      </w:r>
      <w:proofErr w:type="spellEnd"/>
      <w:r w:rsidRPr="00A238ED">
        <w:t xml:space="preserve"> =</w:t>
      </w:r>
    </w:p>
    <w:p w:rsidR="00A238ED" w:rsidRPr="00A238ED" w:rsidRDefault="00A238ED" w:rsidP="00A238ED">
      <w:pPr>
        <w:spacing w:after="0" w:line="240" w:lineRule="auto"/>
      </w:pPr>
    </w:p>
    <w:p w:rsidR="00A238ED" w:rsidRPr="00A238ED" w:rsidRDefault="00A238ED" w:rsidP="00A238ED">
      <w:pPr>
        <w:spacing w:after="0" w:line="240" w:lineRule="auto"/>
      </w:pPr>
      <w:r w:rsidRPr="00A238ED">
        <w:t xml:space="preserve">    5.2239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2.7330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 0.5889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-1.3549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-3.0695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-4.4793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-3.9303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-2.9956</w:t>
      </w:r>
    </w:p>
    <w:p w:rsidR="00A238ED" w:rsidRPr="00A238ED" w:rsidRDefault="00A238ED" w:rsidP="00A238ED">
      <w:pPr>
        <w:spacing w:after="0" w:line="240" w:lineRule="auto"/>
      </w:pPr>
      <w:r w:rsidRPr="00A238ED">
        <w:t xml:space="preserve">   -1.8326</w:t>
      </w:r>
    </w:p>
    <w:p w:rsidR="0041404D" w:rsidRPr="00A238ED" w:rsidRDefault="00A238ED" w:rsidP="00A238ED">
      <w:pPr>
        <w:spacing w:after="0" w:line="240" w:lineRule="auto"/>
      </w:pPr>
      <w:r w:rsidRPr="00A238ED">
        <w:t xml:space="preserve">   -0.6695</w:t>
      </w:r>
    </w:p>
    <w:p w:rsidR="005C4CED" w:rsidRDefault="005C4CED" w:rsidP="005C4CED">
      <w:pPr>
        <w:spacing w:after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58152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3" t="17068" r="7054" b="3012"/>
                    <a:stretch/>
                  </pic:blipFill>
                  <pic:spPr bwMode="auto">
                    <a:xfrm>
                      <a:off x="0" y="0"/>
                      <a:ext cx="4581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CED" w:rsidRDefault="005C4CED" w:rsidP="005C4CED">
      <w:pPr>
        <w:spacing w:after="0"/>
        <w:jc w:val="center"/>
        <w:rPr>
          <w:rFonts w:ascii="Arial" w:hAnsi="Arial" w:cs="Arial"/>
          <w:lang w:val="en-US"/>
        </w:rPr>
      </w:pPr>
    </w:p>
    <w:p w:rsidR="005C4CED" w:rsidRDefault="005C4CED" w:rsidP="005C4CED">
      <w:pPr>
        <w:spacing w:after="0"/>
        <w:jc w:val="center"/>
        <w:rPr>
          <w:rFonts w:ascii="Arial" w:hAnsi="Arial" w:cs="Arial"/>
          <w:lang w:val="en-US"/>
        </w:rPr>
      </w:pPr>
    </w:p>
    <w:p w:rsidR="005C4CED" w:rsidRPr="0041404D" w:rsidRDefault="00A238ED" w:rsidP="005C4CED">
      <w:pPr>
        <w:spacing w:after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81525" cy="3695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CED" w:rsidRPr="0041404D" w:rsidSect="0035177E">
      <w:pgSz w:w="11907" w:h="16839"/>
      <w:pgMar w:top="567" w:right="851" w:bottom="567" w:left="8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74D" w:rsidRDefault="0059574D">
      <w:pPr>
        <w:spacing w:after="0" w:line="240" w:lineRule="auto"/>
      </w:pPr>
      <w:r>
        <w:separator/>
      </w:r>
    </w:p>
  </w:endnote>
  <w:endnote w:type="continuationSeparator" w:id="0">
    <w:p w:rsidR="0059574D" w:rsidRDefault="0059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74D" w:rsidRDefault="0059574D">
      <w:pPr>
        <w:spacing w:after="0" w:line="240" w:lineRule="auto"/>
      </w:pPr>
      <w:r>
        <w:separator/>
      </w:r>
    </w:p>
  </w:footnote>
  <w:footnote w:type="continuationSeparator" w:id="0">
    <w:p w:rsidR="0059574D" w:rsidRDefault="00595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7E"/>
    <w:rsid w:val="001302A7"/>
    <w:rsid w:val="00140F69"/>
    <w:rsid w:val="00324AE8"/>
    <w:rsid w:val="0035177E"/>
    <w:rsid w:val="00396C30"/>
    <w:rsid w:val="0041404D"/>
    <w:rsid w:val="00464FFF"/>
    <w:rsid w:val="005227DB"/>
    <w:rsid w:val="0059574D"/>
    <w:rsid w:val="005C4CED"/>
    <w:rsid w:val="005E58B8"/>
    <w:rsid w:val="00686BF5"/>
    <w:rsid w:val="00705E50"/>
    <w:rsid w:val="007F1CFB"/>
    <w:rsid w:val="009035DC"/>
    <w:rsid w:val="00A238ED"/>
    <w:rsid w:val="00A332E8"/>
    <w:rsid w:val="00AB2CED"/>
    <w:rsid w:val="00BE421A"/>
    <w:rsid w:val="00CB3E40"/>
    <w:rsid w:val="00F00AD2"/>
    <w:rsid w:val="00FB2294"/>
    <w:rsid w:val="00FB79C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image" Target="media/image12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63" Type="http://schemas.openxmlformats.org/officeDocument/2006/relationships/image" Target="media/image54.wmf"/><Relationship Id="rId68" Type="http://schemas.openxmlformats.org/officeDocument/2006/relationships/image" Target="media/image59.wmf"/><Relationship Id="rId16" Type="http://schemas.openxmlformats.org/officeDocument/2006/relationships/image" Target="media/image7.wmf"/><Relationship Id="rId11" Type="http://schemas.openxmlformats.org/officeDocument/2006/relationships/image" Target="media/image2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74" Type="http://schemas.openxmlformats.org/officeDocument/2006/relationships/image" Target="media/image65.wmf"/><Relationship Id="rId79" Type="http://schemas.openxmlformats.org/officeDocument/2006/relationships/image" Target="media/image70.png"/><Relationship Id="rId5" Type="http://schemas.microsoft.com/office/2007/relationships/stylesWithEffects" Target="stylesWithEffects.xml"/><Relationship Id="rId61" Type="http://schemas.openxmlformats.org/officeDocument/2006/relationships/image" Target="media/image52.wmf"/><Relationship Id="rId19" Type="http://schemas.openxmlformats.org/officeDocument/2006/relationships/image" Target="media/image10.wmf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56" Type="http://schemas.openxmlformats.org/officeDocument/2006/relationships/image" Target="media/image47.wmf"/><Relationship Id="rId64" Type="http://schemas.openxmlformats.org/officeDocument/2006/relationships/image" Target="media/image55.wmf"/><Relationship Id="rId69" Type="http://schemas.openxmlformats.org/officeDocument/2006/relationships/image" Target="media/image60.wmf"/><Relationship Id="rId77" Type="http://schemas.openxmlformats.org/officeDocument/2006/relationships/image" Target="media/image68.wmf"/><Relationship Id="rId8" Type="http://schemas.openxmlformats.org/officeDocument/2006/relationships/footnotes" Target="footnotes.xml"/><Relationship Id="rId51" Type="http://schemas.openxmlformats.org/officeDocument/2006/relationships/image" Target="media/image42.wmf"/><Relationship Id="rId72" Type="http://schemas.openxmlformats.org/officeDocument/2006/relationships/image" Target="media/image63.wmf"/><Relationship Id="rId80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image" Target="media/image37.wmf"/><Relationship Id="rId59" Type="http://schemas.openxmlformats.org/officeDocument/2006/relationships/image" Target="media/image50.wmf"/><Relationship Id="rId67" Type="http://schemas.openxmlformats.org/officeDocument/2006/relationships/image" Target="media/image58.wmf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54" Type="http://schemas.openxmlformats.org/officeDocument/2006/relationships/image" Target="media/image45.wmf"/><Relationship Id="rId62" Type="http://schemas.openxmlformats.org/officeDocument/2006/relationships/image" Target="media/image53.wmf"/><Relationship Id="rId70" Type="http://schemas.openxmlformats.org/officeDocument/2006/relationships/image" Target="media/image61.wmf"/><Relationship Id="rId75" Type="http://schemas.openxmlformats.org/officeDocument/2006/relationships/image" Target="media/image66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image" Target="media/image40.wmf"/><Relationship Id="rId57" Type="http://schemas.openxmlformats.org/officeDocument/2006/relationships/image" Target="media/image48.wmf"/><Relationship Id="rId10" Type="http://schemas.openxmlformats.org/officeDocument/2006/relationships/image" Target="media/image1.wmf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52" Type="http://schemas.openxmlformats.org/officeDocument/2006/relationships/image" Target="media/image43.wmf"/><Relationship Id="rId60" Type="http://schemas.openxmlformats.org/officeDocument/2006/relationships/image" Target="media/image51.wmf"/><Relationship Id="rId65" Type="http://schemas.openxmlformats.org/officeDocument/2006/relationships/image" Target="media/image56.wmf"/><Relationship Id="rId73" Type="http://schemas.openxmlformats.org/officeDocument/2006/relationships/image" Target="media/image64.wmf"/><Relationship Id="rId78" Type="http://schemas.openxmlformats.org/officeDocument/2006/relationships/image" Target="media/image69.png"/><Relationship Id="rId8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39" Type="http://schemas.openxmlformats.org/officeDocument/2006/relationships/image" Target="media/image30.wmf"/><Relationship Id="rId34" Type="http://schemas.openxmlformats.org/officeDocument/2006/relationships/image" Target="media/image25.wmf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76" Type="http://schemas.openxmlformats.org/officeDocument/2006/relationships/image" Target="media/image67.wmf"/><Relationship Id="rId7" Type="http://schemas.openxmlformats.org/officeDocument/2006/relationships/webSettings" Target="webSettings.xml"/><Relationship Id="rId71" Type="http://schemas.openxmlformats.org/officeDocument/2006/relationships/image" Target="media/image62.wmf"/><Relationship Id="rId2" Type="http://schemas.openxmlformats.org/officeDocument/2006/relationships/customXml" Target="../customXml/item2.xml"/><Relationship Id="rId29" Type="http://schemas.openxmlformats.org/officeDocument/2006/relationships/image" Target="media/image20.wmf"/><Relationship Id="rId24" Type="http://schemas.openxmlformats.org/officeDocument/2006/relationships/image" Target="media/image15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66" Type="http://schemas.openxmlformats.org/officeDocument/2006/relationships/image" Target="media/image5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1;&#1072;&#1083;&#1090;&#1080;&#1081;&#1089;&#1082;&#1080;&#1081;%20&#1075;&#1086;&#1089;&#1091;&#1076;&#1072;&#1088;&#1089;&#1090;&#1074;&#1077;&#1085;&#1085;&#1099;&#1081;%20&#1090;&#1077;&#1093;&#1085;&#1080;&#1095;&#1077;&#1089;&#1082;&#1080;&#1081;%20&#1091;&#1085;&#1080;&#1074;&#1077;&#1088;&#1089;&#1080;&#1090;&#1077;&#109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Балтийский государственный технический университет.dotx</Template>
  <TotalTime>297</TotalTime>
  <Pages>8</Pages>
  <Words>1288</Words>
  <Characters>7345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Retired</Company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 А.Ю.</dc:creator>
  <cp:lastModifiedBy>Тихонов А.Ю.</cp:lastModifiedBy>
  <cp:revision>6</cp:revision>
  <dcterms:created xsi:type="dcterms:W3CDTF">2011-05-24T15:31:00Z</dcterms:created>
  <dcterms:modified xsi:type="dcterms:W3CDTF">2011-06-02T08:45:00Z</dcterms:modified>
</cp:coreProperties>
</file>